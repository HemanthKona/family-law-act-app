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78291" w14:textId="347179BF" w:rsidR="009F0FB9" w:rsidRDefault="00BF1B9B" w:rsidP="004F0B14">
      <w:r w:rsidRPr="009F0FB9">
        <w:rPr>
          <w:noProof/>
          <w:lang w:eastAsia="en-CA"/>
        </w:rPr>
        <mc:AlternateContent>
          <mc:Choice Requires="wps">
            <w:drawing>
              <wp:anchor distT="45720" distB="45720" distL="114300" distR="114300" simplePos="0" relativeHeight="251666432" behindDoc="1" locked="0" layoutInCell="1" allowOverlap="1" wp14:anchorId="43594690" wp14:editId="2B09F769">
                <wp:simplePos x="0" y="0"/>
                <wp:positionH relativeFrom="column">
                  <wp:posOffset>3857625</wp:posOffset>
                </wp:positionH>
                <wp:positionV relativeFrom="paragraph">
                  <wp:posOffset>-742315</wp:posOffset>
                </wp:positionV>
                <wp:extent cx="2819400" cy="5143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514350"/>
                        </a:xfrm>
                        <a:prstGeom prst="rect">
                          <a:avLst/>
                        </a:prstGeom>
                        <a:solidFill>
                          <a:srgbClr val="FFFFFF"/>
                        </a:solidFill>
                        <a:ln w="9525">
                          <a:noFill/>
                          <a:miter lim="800000"/>
                          <a:headEnd/>
                          <a:tailEnd/>
                        </a:ln>
                      </wps:spPr>
                      <wps:txbx>
                        <w:txbxContent>
                          <w:tbl>
                            <w:tblPr>
                              <w:tblStyle w:val="TableGrid"/>
                              <w:tblW w:w="4248" w:type="dxa"/>
                              <w:tblLook w:val="04A0" w:firstRow="1" w:lastRow="0" w:firstColumn="1" w:lastColumn="0" w:noHBand="0" w:noVBand="1"/>
                            </w:tblPr>
                            <w:tblGrid>
                              <w:gridCol w:w="1980"/>
                              <w:gridCol w:w="2268"/>
                            </w:tblGrid>
                            <w:tr w:rsidR="009F0FB9" w14:paraId="47656FFA" w14:textId="77777777" w:rsidTr="00612837">
                              <w:trPr>
                                <w:trHeight w:val="291"/>
                              </w:trPr>
                              <w:tc>
                                <w:tcPr>
                                  <w:tcW w:w="1980" w:type="dxa"/>
                                  <w:tcBorders>
                                    <w:bottom w:val="single" w:sz="4" w:space="0" w:color="auto"/>
                                  </w:tcBorders>
                                </w:tcPr>
                                <w:p w14:paraId="4B16CB78" w14:textId="77777777" w:rsidR="009F0FB9" w:rsidRDefault="00B578E6">
                                  <w:r>
                                    <w:t>Registry</w:t>
                                  </w:r>
                                  <w:r w:rsidR="009F0FB9">
                                    <w:t xml:space="preserve"> location:</w:t>
                                  </w:r>
                                </w:p>
                              </w:tc>
                              <w:tc>
                                <w:tcPr>
                                  <w:tcW w:w="2268" w:type="dxa"/>
                                </w:tcPr>
                                <w:p w14:paraId="44889914" w14:textId="77777777" w:rsidR="009F0FB9" w:rsidRDefault="009F0FB9"/>
                              </w:tc>
                            </w:tr>
                            <w:tr w:rsidR="00B578E6" w14:paraId="4FE24F32" w14:textId="77777777" w:rsidTr="001A7038">
                              <w:trPr>
                                <w:trHeight w:val="275"/>
                              </w:trPr>
                              <w:tc>
                                <w:tcPr>
                                  <w:tcW w:w="1980" w:type="dxa"/>
                                </w:tcPr>
                                <w:p w14:paraId="1985B040" w14:textId="77777777" w:rsidR="00B578E6" w:rsidRDefault="00612837">
                                  <w:r>
                                    <w:t>Court File Number:</w:t>
                                  </w:r>
                                </w:p>
                              </w:tc>
                              <w:tc>
                                <w:tcPr>
                                  <w:tcW w:w="2268" w:type="dxa"/>
                                </w:tcPr>
                                <w:p w14:paraId="38C74657" w14:textId="77777777" w:rsidR="00B578E6" w:rsidRDefault="00B578E6"/>
                              </w:tc>
                            </w:tr>
                          </w:tbl>
                          <w:p w14:paraId="380517F7" w14:textId="77777777" w:rsidR="009F0FB9" w:rsidRDefault="009F0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3.75pt;margin-top:-58.45pt;width:222pt;height:40.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" stroked="f">
                <v:textbox>
                  <w:txbxContent>
                    <w:tbl>
                      <w:tblPr>
                        <w:tblStyle w:val="TableGrid"/>
                        <w:tblW w:w="4248" w:type="dxa"/>
                        <w:tblLook w:val="04A0" w:firstRow="1" w:lastRow="0" w:firstColumn="1" w:lastColumn="0" w:noHBand="0" w:noVBand="1"/>
                      </w:tblPr>
                      <w:tblGrid>
                        <w:gridCol w:w="1980"/>
                        <w:gridCol w:w="2268"/>
                      </w:tblGrid>
                      <w:tr w:rsidR="009F0FB9" w14:paraId="47656FFA" w14:textId="77777777" w:rsidTr="00612837">
                        <w:trPr>
                          <w:trHeight w:val="291"/>
                        </w:trPr>
                        <w:tc>
                          <w:tcPr>
                            <w:tcW w:w="1980" w:type="dxa"/>
                            <w:tcBorders>
                              <w:bottom w:val="single" w:sz="4" w:space="0" w:color="auto"/>
                            </w:tcBorders>
                          </w:tcPr>
                          <w:p w14:paraId="4B16CB78" w14:textId="77777777" w:rsidR="009F0FB9" w:rsidRDefault="00B578E6">
                            <w:r>
                              <w:t>Registry</w:t>
                            </w:r>
                            <w:r w:rsidR="009F0FB9">
                              <w:t xml:space="preserve"> location:</w:t>
                            </w:r>
                          </w:p>
                        </w:tc>
                        <w:tc>
                          <w:tcPr>
                            <w:tcW w:w="2268" w:type="dxa"/>
                          </w:tcPr>
                          <w:p w14:paraId="44889914" w14:textId="77777777" w:rsidR="009F0FB9" w:rsidRDefault="009F0FB9"/>
                        </w:tc>
                      </w:tr>
                      <w:tr w:rsidR="00B578E6" w14:paraId="4FE24F32" w14:textId="77777777" w:rsidTr="001A7038">
                        <w:trPr>
                          <w:trHeight w:val="275"/>
                        </w:trPr>
                        <w:tc>
                          <w:tcPr>
                            <w:tcW w:w="1980" w:type="dxa"/>
                          </w:tcPr>
                          <w:p w14:paraId="1985B040" w14:textId="77777777" w:rsidR="00B578E6" w:rsidRDefault="00612837">
                            <w:r>
                              <w:t>Court File Number:</w:t>
                            </w:r>
                          </w:p>
                        </w:tc>
                        <w:tc>
                          <w:tcPr>
                            <w:tcW w:w="2268" w:type="dxa"/>
                          </w:tcPr>
                          <w:p w14:paraId="38C74657" w14:textId="77777777" w:rsidR="00B578E6" w:rsidRDefault="00B578E6"/>
                        </w:tc>
                      </w:tr>
                    </w:tbl>
                    <w:p w14:paraId="380517F7" w14:textId="77777777" w:rsidR="009F0FB9" w:rsidRDefault="009F0FB9"/>
                  </w:txbxContent>
                </v:textbox>
              </v:shape>
            </w:pict>
          </mc:Fallback>
        </mc:AlternateContent>
      </w:r>
      <w:r>
        <w:rPr>
          <w:noProof/>
          <w:lang w:eastAsia="en-CA"/>
        </w:rPr>
        <mc:AlternateContent>
          <mc:Choice Requires="wps">
            <w:drawing>
              <wp:anchor distT="45720" distB="45720" distL="114300" distR="114300" simplePos="0" relativeHeight="251672576" behindDoc="1" locked="0" layoutInCell="1" allowOverlap="1" wp14:anchorId="6BDBC316" wp14:editId="187C1273">
                <wp:simplePos x="0" y="0"/>
                <wp:positionH relativeFrom="column">
                  <wp:posOffset>-228600</wp:posOffset>
                </wp:positionH>
                <wp:positionV relativeFrom="paragraph">
                  <wp:posOffset>-923925</wp:posOffset>
                </wp:positionV>
                <wp:extent cx="3771900" cy="12763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276350"/>
                        </a:xfrm>
                        <a:prstGeom prst="rect">
                          <a:avLst/>
                        </a:prstGeom>
                        <a:solidFill>
                          <a:srgbClr val="FFFFFF"/>
                        </a:solidFill>
                        <a:ln w="9525">
                          <a:noFill/>
                          <a:miter lim="800000"/>
                          <a:headEnd/>
                          <a:tailEnd/>
                        </a:ln>
                      </wps:spPr>
                      <wps:txbx>
                        <w:txbxContent>
                          <w:p w14:paraId="24005060" w14:textId="34FA3139" w:rsidR="004F0B14" w:rsidRPr="00FD64CF" w:rsidRDefault="00FB4083" w:rsidP="004F0B14">
                            <w:pPr>
                              <w:pStyle w:val="Heading1"/>
                              <w:rPr>
                                <w:rFonts w:asciiTheme="minorHAnsi" w:hAnsiTheme="minorHAnsi" w:cstheme="minorHAnsi"/>
                                <w:color w:val="auto"/>
                                <w:sz w:val="36"/>
                                <w:szCs w:val="36"/>
                              </w:rPr>
                            </w:pPr>
                            <w:r w:rsidRPr="00FD64CF">
                              <w:rPr>
                                <w:rFonts w:asciiTheme="minorHAnsi" w:hAnsiTheme="minorHAnsi" w:cstheme="minorHAnsi"/>
                                <w:color w:val="auto"/>
                                <w:sz w:val="36"/>
                                <w:szCs w:val="36"/>
                              </w:rPr>
                              <w:t xml:space="preserve">Application </w:t>
                            </w:r>
                            <w:r w:rsidR="00592885" w:rsidRPr="00FD64CF">
                              <w:rPr>
                                <w:rFonts w:asciiTheme="minorHAnsi" w:hAnsiTheme="minorHAnsi" w:cstheme="minorHAnsi"/>
                                <w:color w:val="auto"/>
                                <w:sz w:val="36"/>
                                <w:szCs w:val="36"/>
                              </w:rPr>
                              <w:t>for</w:t>
                            </w:r>
                          </w:p>
                          <w:p w14:paraId="3B1849DE" w14:textId="1BC65589" w:rsidR="00733EA9" w:rsidRPr="00FD64CF" w:rsidRDefault="00FB4083" w:rsidP="006909BA">
                            <w:pPr>
                              <w:spacing w:after="0"/>
                              <w:rPr>
                                <w:sz w:val="36"/>
                                <w:szCs w:val="36"/>
                              </w:rPr>
                            </w:pPr>
                            <w:r w:rsidRPr="00FD64CF">
                              <w:rPr>
                                <w:sz w:val="36"/>
                                <w:szCs w:val="36"/>
                              </w:rPr>
                              <w:t>Case Management Order</w:t>
                            </w:r>
                          </w:p>
                          <w:p w14:paraId="2DD69F11" w14:textId="1402217C" w:rsidR="00B578E6" w:rsidRDefault="00B578E6" w:rsidP="002476F4">
                            <w:pPr>
                              <w:spacing w:after="0"/>
                            </w:pPr>
                            <w:r>
                              <w:t>Provincial Court (Family) Rules</w:t>
                            </w:r>
                          </w:p>
                          <w:p w14:paraId="30CB3C15" w14:textId="3DC80832" w:rsidR="002476F4" w:rsidRPr="00B578E6" w:rsidRDefault="002476F4" w:rsidP="00B578E6">
                            <w:r>
                              <w:t>Early Resolution and Case Management Registry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pt;margin-top:-72.75pt;width:297pt;height:100.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" stroked="f">
                <v:textbox>
                  <w:txbxContent>
                    <w:p w14:paraId="24005060" w14:textId="34FA3139" w:rsidR="004F0B14" w:rsidRPr="00FD64CF" w:rsidRDefault="00FB4083" w:rsidP="004F0B14">
                      <w:pPr>
                        <w:pStyle w:val="Heading1"/>
                        <w:rPr>
                          <w:rFonts w:asciiTheme="minorHAnsi" w:hAnsiTheme="minorHAnsi" w:cstheme="minorHAnsi"/>
                          <w:color w:val="auto"/>
                          <w:sz w:val="36"/>
                          <w:szCs w:val="36"/>
                        </w:rPr>
                      </w:pPr>
                      <w:r w:rsidRPr="00FD64CF">
                        <w:rPr>
                          <w:rFonts w:asciiTheme="minorHAnsi" w:hAnsiTheme="minorHAnsi" w:cstheme="minorHAnsi"/>
                          <w:color w:val="auto"/>
                          <w:sz w:val="36"/>
                          <w:szCs w:val="36"/>
                        </w:rPr>
                        <w:t xml:space="preserve">Application </w:t>
                      </w:r>
                      <w:r w:rsidR="00592885" w:rsidRPr="00FD64CF">
                        <w:rPr>
                          <w:rFonts w:asciiTheme="minorHAnsi" w:hAnsiTheme="minorHAnsi" w:cstheme="minorHAnsi"/>
                          <w:color w:val="auto"/>
                          <w:sz w:val="36"/>
                          <w:szCs w:val="36"/>
                        </w:rPr>
                        <w:t>for</w:t>
                      </w:r>
                    </w:p>
                    <w:p w14:paraId="3B1849DE" w14:textId="1BC65589" w:rsidR="00733EA9" w:rsidRPr="00FD64CF" w:rsidRDefault="00FB4083" w:rsidP="006909BA">
                      <w:pPr>
                        <w:spacing w:after="0"/>
                        <w:rPr>
                          <w:sz w:val="36"/>
                          <w:szCs w:val="36"/>
                        </w:rPr>
                      </w:pPr>
                      <w:r w:rsidRPr="00FD64CF">
                        <w:rPr>
                          <w:sz w:val="36"/>
                          <w:szCs w:val="36"/>
                        </w:rPr>
                        <w:t>Case Management Order</w:t>
                      </w:r>
                    </w:p>
                    <w:p w14:paraId="2DD69F11" w14:textId="1402217C" w:rsidR="00B578E6" w:rsidRDefault="00B578E6" w:rsidP="002476F4">
                      <w:pPr>
                        <w:spacing w:after="0"/>
                      </w:pPr>
                      <w:r>
                        <w:t>Provincial Court (Family) Rules</w:t>
                      </w:r>
                    </w:p>
                    <w:p w14:paraId="30CB3C15" w14:textId="3DC80832" w:rsidR="002476F4" w:rsidRPr="00B578E6" w:rsidRDefault="002476F4" w:rsidP="00B578E6">
                      <w:r>
                        <w:t>Early Resolution and Case Management Registry</w:t>
                      </w:r>
                    </w:p>
                  </w:txbxContent>
                </v:textbox>
              </v:shape>
            </w:pict>
          </mc:Fallback>
        </mc:AlternateContent>
      </w:r>
    </w:p>
    <w:p w14:paraId="00DCF535" w14:textId="2589F518" w:rsidR="009C05ED" w:rsidRDefault="009C05ED" w:rsidP="006D150B">
      <w:pPr>
        <w:rPr>
          <w:b/>
        </w:rPr>
      </w:pPr>
    </w:p>
    <w:p w14:paraId="388C6BC4" w14:textId="77777777" w:rsidR="00706F0D" w:rsidRDefault="00706F0D" w:rsidP="006D150B">
      <w:pPr>
        <w:rPr>
          <w:b/>
        </w:rPr>
      </w:pPr>
    </w:p>
    <w:p w14:paraId="106950EB" w14:textId="63BA467F" w:rsidR="006E1B9D" w:rsidRPr="009C05ED" w:rsidRDefault="006E1B9D" w:rsidP="006E1B9D">
      <w:pPr>
        <w:pStyle w:val="ListParagraph"/>
        <w:numPr>
          <w:ilvl w:val="0"/>
          <w:numId w:val="3"/>
        </w:numPr>
        <w:spacing w:after="0"/>
        <w:ind w:left="360"/>
      </w:pPr>
      <w:r w:rsidRPr="00897C2F">
        <w:t>My name is</w:t>
      </w:r>
      <w:r>
        <w:t xml:space="preserve"> </w:t>
      </w:r>
      <w:r w:rsidRPr="00706F0D">
        <w:rPr>
          <w:i/>
        </w:rPr>
        <w:fldChar w:fldCharType="begin">
          <w:ffData>
            <w:name w:val=""/>
            <w:enabled/>
            <w:calcOnExit w:val="0"/>
            <w:textInput>
              <w:default w:val="[full name of party]"/>
            </w:textInput>
          </w:ffData>
        </w:fldChar>
      </w:r>
      <w:r w:rsidRPr="00706F0D">
        <w:rPr>
          <w:i/>
        </w:rPr>
        <w:instrText xml:space="preserve"> FORMTEXT </w:instrText>
      </w:r>
      <w:r w:rsidRPr="00706F0D">
        <w:rPr>
          <w:i/>
        </w:rPr>
      </w:r>
      <w:r w:rsidRPr="00706F0D">
        <w:rPr>
          <w:i/>
        </w:rPr>
        <w:fldChar w:fldCharType="separate"/>
      </w:r>
      <w:r w:rsidRPr="00706F0D">
        <w:rPr>
          <w:i/>
          <w:noProof/>
        </w:rPr>
        <w:t>[full name of party]</w:t>
      </w:r>
      <w:r w:rsidRPr="00706F0D">
        <w:rPr>
          <w:i/>
        </w:rPr>
        <w:fldChar w:fldCharType="end"/>
      </w:r>
      <w:r>
        <w:t xml:space="preserve">.  </w:t>
      </w:r>
      <w:bookmarkStart w:id="0" w:name="_Hlk534380510"/>
      <w:r>
        <w:t xml:space="preserve">My contact information and address </w:t>
      </w:r>
      <w:r w:rsidRPr="00532B2C">
        <w:t xml:space="preserve">for </w:t>
      </w:r>
      <w:r>
        <w:t>delivery</w:t>
      </w:r>
      <w:r w:rsidRPr="00532B2C">
        <w:t xml:space="preserve"> </w:t>
      </w:r>
      <w:r w:rsidR="00592885">
        <w:t>of court documents is</w:t>
      </w:r>
      <w:r>
        <w:t>:</w:t>
      </w:r>
      <w:bookmarkEnd w:id="0"/>
    </w:p>
    <w:tbl>
      <w:tblPr>
        <w:tblStyle w:val="TableGrid"/>
        <w:tblW w:w="0" w:type="auto"/>
        <w:tblLook w:val="04A0" w:firstRow="1" w:lastRow="0" w:firstColumn="1" w:lastColumn="0" w:noHBand="0" w:noVBand="1"/>
      </w:tblPr>
      <w:tblGrid>
        <w:gridCol w:w="5035"/>
        <w:gridCol w:w="1764"/>
        <w:gridCol w:w="3271"/>
      </w:tblGrid>
      <w:tr w:rsidR="006E1B9D" w14:paraId="5312F195" w14:textId="77777777" w:rsidTr="00B84741">
        <w:tc>
          <w:tcPr>
            <w:tcW w:w="6799" w:type="dxa"/>
            <w:gridSpan w:val="2"/>
            <w:tcBorders>
              <w:right w:val="nil"/>
            </w:tcBorders>
          </w:tcPr>
          <w:p w14:paraId="3351FF6B" w14:textId="77777777" w:rsidR="006E1B9D" w:rsidRDefault="006E1B9D" w:rsidP="00B84741">
            <w:r>
              <w:t>Full Name:</w:t>
            </w:r>
          </w:p>
        </w:tc>
        <w:tc>
          <w:tcPr>
            <w:tcW w:w="3271" w:type="dxa"/>
            <w:tcBorders>
              <w:left w:val="nil"/>
            </w:tcBorders>
          </w:tcPr>
          <w:p w14:paraId="6BC0809D" w14:textId="77777777" w:rsidR="006E1B9D" w:rsidRDefault="006E1B9D" w:rsidP="00B84741">
            <w:r>
              <w:t>Date of Birth:</w:t>
            </w:r>
          </w:p>
        </w:tc>
      </w:tr>
      <w:tr w:rsidR="006E1B9D" w14:paraId="36287A1C" w14:textId="77777777" w:rsidTr="00B84741">
        <w:tc>
          <w:tcPr>
            <w:tcW w:w="10070" w:type="dxa"/>
            <w:gridSpan w:val="3"/>
          </w:tcPr>
          <w:p w14:paraId="18CAC65C" w14:textId="77777777" w:rsidR="006E1B9D" w:rsidRPr="000B32F2" w:rsidRDefault="006E1B9D" w:rsidP="00B84741">
            <w:pPr>
              <w:rPr>
                <w:b/>
              </w:rPr>
            </w:pPr>
            <w:r w:rsidRPr="000B32F2">
              <w:rPr>
                <w:b/>
              </w:rPr>
              <w:t>Contact Information</w:t>
            </w:r>
            <w:r>
              <w:rPr>
                <w:b/>
              </w:rPr>
              <w:t xml:space="preserve"> and Address for Delivery</w:t>
            </w:r>
          </w:p>
        </w:tc>
      </w:tr>
      <w:tr w:rsidR="006E1B9D" w14:paraId="63EC4143" w14:textId="77777777" w:rsidTr="00B84741">
        <w:tc>
          <w:tcPr>
            <w:tcW w:w="10070" w:type="dxa"/>
            <w:gridSpan w:val="3"/>
          </w:tcPr>
          <w:p w14:paraId="49E150F9" w14:textId="77777777" w:rsidR="006E1B9D" w:rsidRPr="00A2702E" w:rsidRDefault="006E1B9D" w:rsidP="00B84741">
            <w:r w:rsidRPr="00A2702E">
              <w:t>Lawyer (if applicable):</w:t>
            </w:r>
          </w:p>
        </w:tc>
      </w:tr>
      <w:tr w:rsidR="006E1B9D" w14:paraId="3BA0E661" w14:textId="77777777" w:rsidTr="00B84741">
        <w:tc>
          <w:tcPr>
            <w:tcW w:w="10070" w:type="dxa"/>
            <w:gridSpan w:val="3"/>
          </w:tcPr>
          <w:p w14:paraId="79909B40" w14:textId="77777777" w:rsidR="006E1B9D" w:rsidRDefault="006E1B9D" w:rsidP="00B84741">
            <w:r>
              <w:t>Address:</w:t>
            </w:r>
          </w:p>
        </w:tc>
      </w:tr>
      <w:tr w:rsidR="006E1B9D" w14:paraId="6F38DF71" w14:textId="77777777" w:rsidTr="00B84741">
        <w:tc>
          <w:tcPr>
            <w:tcW w:w="5035" w:type="dxa"/>
            <w:tcBorders>
              <w:right w:val="nil"/>
            </w:tcBorders>
          </w:tcPr>
          <w:p w14:paraId="26B2E218" w14:textId="3408BFAE" w:rsidR="006E1B9D" w:rsidRDefault="00453782" w:rsidP="00B84741">
            <w:r>
              <w:t>City:                                               Province:</w:t>
            </w:r>
          </w:p>
        </w:tc>
        <w:tc>
          <w:tcPr>
            <w:tcW w:w="5035" w:type="dxa"/>
            <w:gridSpan w:val="2"/>
            <w:tcBorders>
              <w:left w:val="nil"/>
              <w:bottom w:val="single" w:sz="4" w:space="0" w:color="auto"/>
            </w:tcBorders>
          </w:tcPr>
          <w:p w14:paraId="379877CE" w14:textId="77777777" w:rsidR="006E1B9D" w:rsidRDefault="006E1B9D" w:rsidP="00B84741">
            <w:r>
              <w:t>Postal Code:</w:t>
            </w:r>
          </w:p>
        </w:tc>
      </w:tr>
      <w:tr w:rsidR="006E1B9D" w14:paraId="79C38F4E" w14:textId="77777777" w:rsidTr="00B84741">
        <w:tc>
          <w:tcPr>
            <w:tcW w:w="5035" w:type="dxa"/>
            <w:tcBorders>
              <w:right w:val="nil"/>
            </w:tcBorders>
          </w:tcPr>
          <w:p w14:paraId="73E0E86F" w14:textId="77777777" w:rsidR="006E1B9D" w:rsidRDefault="006E1B9D" w:rsidP="00B84741">
            <w:r>
              <w:t>Email:</w:t>
            </w:r>
          </w:p>
        </w:tc>
        <w:tc>
          <w:tcPr>
            <w:tcW w:w="5035" w:type="dxa"/>
            <w:gridSpan w:val="2"/>
            <w:tcBorders>
              <w:left w:val="nil"/>
            </w:tcBorders>
          </w:tcPr>
          <w:p w14:paraId="1641EA3B" w14:textId="77777777" w:rsidR="006E1B9D" w:rsidRDefault="006E1B9D" w:rsidP="00B84741">
            <w:r>
              <w:t>Telephone:</w:t>
            </w:r>
          </w:p>
        </w:tc>
      </w:tr>
    </w:tbl>
    <w:p w14:paraId="578BD935" w14:textId="56FB0028" w:rsidR="003E77D2" w:rsidRDefault="00BC22D7" w:rsidP="00592885">
      <w:pPr>
        <w:pStyle w:val="ListParagraph"/>
        <w:numPr>
          <w:ilvl w:val="0"/>
          <w:numId w:val="3"/>
        </w:numPr>
        <w:spacing w:before="240"/>
        <w:ind w:left="360"/>
      </w:pPr>
      <w:sdt>
        <w:sdtPr>
          <w:id w:val="-1061863137"/>
          <w14:checkbox>
            <w14:checked w14:val="0"/>
            <w14:checkedState w14:val="2612" w14:font="MS Gothic"/>
            <w14:uncheckedState w14:val="2610" w14:font="MS Gothic"/>
          </w14:checkbox>
        </w:sdtPr>
        <w:sdtEndPr/>
        <w:sdtContent>
          <w:r w:rsidR="00592885">
            <w:rPr>
              <w:rFonts w:ascii="MS Gothic" w:eastAsia="MS Gothic" w:hAnsi="MS Gothic" w:hint="eastAsia"/>
            </w:rPr>
            <w:t>☐</w:t>
          </w:r>
        </w:sdtContent>
      </w:sdt>
      <w:r w:rsidR="003E77D2">
        <w:t xml:space="preserve"> I underst</w:t>
      </w:r>
      <w:r w:rsidR="004005D7">
        <w:t>and I need to give notice of this</w:t>
      </w:r>
      <w:r w:rsidR="003E77D2">
        <w:t xml:space="preserve"> application to all other parties, including any third party who may be affected by the order.  To give notice, each other party must be served with the application and supporting materials at least 7 days before the date and time of the court appearance.</w:t>
      </w:r>
    </w:p>
    <w:p w14:paraId="2B18B719" w14:textId="77777777" w:rsidR="003E77D2" w:rsidRDefault="003E77D2" w:rsidP="003E77D2">
      <w:pPr>
        <w:pStyle w:val="ListParagraph"/>
        <w:ind w:left="360"/>
      </w:pPr>
    </w:p>
    <w:p w14:paraId="6E3502AF" w14:textId="77777777" w:rsidR="003E77D2" w:rsidRDefault="003E77D2" w:rsidP="003E77D2">
      <w:pPr>
        <w:pStyle w:val="ListParagraph"/>
        <w:numPr>
          <w:ilvl w:val="0"/>
          <w:numId w:val="3"/>
        </w:numPr>
        <w:ind w:left="360"/>
      </w:pPr>
      <w:r>
        <w:t>I will be providing notice to the following person(s):</w:t>
      </w:r>
    </w:p>
    <w:p w14:paraId="02B4F428" w14:textId="36F6EC49" w:rsidR="003E77D2" w:rsidRPr="002729B7" w:rsidRDefault="003E77D2" w:rsidP="003E77D2">
      <w:pPr>
        <w:pStyle w:val="ListParagraph"/>
        <w:spacing w:after="0"/>
        <w:ind w:left="360"/>
        <w:rPr>
          <w:i/>
        </w:rPr>
      </w:pPr>
      <w:r>
        <w:rPr>
          <w:i/>
        </w:rPr>
        <w:t>Select and complete all options that apply</w:t>
      </w:r>
    </w:p>
    <w:p w14:paraId="73074A51" w14:textId="16291BB9" w:rsidR="003E77D2" w:rsidRDefault="00BC22D7" w:rsidP="003E77D2">
      <w:pPr>
        <w:spacing w:after="0"/>
        <w:ind w:left="360"/>
      </w:pPr>
      <w:sdt>
        <w:sdtPr>
          <w:id w:val="-1643490897"/>
          <w14:checkbox>
            <w14:checked w14:val="0"/>
            <w14:checkedState w14:val="2612" w14:font="MS Gothic"/>
            <w14:uncheckedState w14:val="2610" w14:font="MS Gothic"/>
          </w14:checkbox>
        </w:sdtPr>
        <w:sdtEndPr/>
        <w:sdtContent>
          <w:r w:rsidR="003E77D2">
            <w:rPr>
              <w:rFonts w:ascii="MS Gothic" w:eastAsia="MS Gothic" w:hAnsi="MS Gothic" w:hint="eastAsia"/>
            </w:rPr>
            <w:t>☐</w:t>
          </w:r>
        </w:sdtContent>
      </w:sdt>
      <w:r w:rsidR="003E77D2">
        <w:t xml:space="preserve">  the other party/parties:  </w:t>
      </w:r>
      <w:bookmarkStart w:id="1" w:name="_Hlk534792590"/>
      <w:r w:rsidR="003E77D2" w:rsidRPr="00706F0D">
        <w:rPr>
          <w:i/>
        </w:rPr>
        <w:fldChar w:fldCharType="begin">
          <w:ffData>
            <w:name w:val=""/>
            <w:enabled/>
            <w:calcOnExit w:val="0"/>
            <w:textInput>
              <w:default w:val="[full name of other party/parties]"/>
            </w:textInput>
          </w:ffData>
        </w:fldChar>
      </w:r>
      <w:r w:rsidR="003E77D2" w:rsidRPr="00706F0D">
        <w:rPr>
          <w:i/>
        </w:rPr>
        <w:instrText xml:space="preserve"> FORMTEXT </w:instrText>
      </w:r>
      <w:r w:rsidR="003E77D2" w:rsidRPr="00706F0D">
        <w:rPr>
          <w:i/>
        </w:rPr>
      </w:r>
      <w:r w:rsidR="003E77D2" w:rsidRPr="00706F0D">
        <w:rPr>
          <w:i/>
        </w:rPr>
        <w:fldChar w:fldCharType="separate"/>
      </w:r>
      <w:r w:rsidR="003E77D2" w:rsidRPr="00706F0D">
        <w:rPr>
          <w:i/>
          <w:noProof/>
        </w:rPr>
        <w:t>[full name of other party/parties]</w:t>
      </w:r>
      <w:r w:rsidR="003E77D2" w:rsidRPr="00706F0D">
        <w:rPr>
          <w:i/>
        </w:rPr>
        <w:fldChar w:fldCharType="end"/>
      </w:r>
      <w:bookmarkEnd w:id="1"/>
    </w:p>
    <w:p w14:paraId="52E1754E" w14:textId="7188E3B0" w:rsidR="003E77D2" w:rsidRDefault="00BC22D7" w:rsidP="003E77D2">
      <w:pPr>
        <w:ind w:left="360"/>
      </w:pPr>
      <w:sdt>
        <w:sdtPr>
          <w:id w:val="-62640249"/>
          <w14:checkbox>
            <w14:checked w14:val="0"/>
            <w14:checkedState w14:val="2612" w14:font="MS Gothic"/>
            <w14:uncheckedState w14:val="2610" w14:font="MS Gothic"/>
          </w14:checkbox>
        </w:sdtPr>
        <w:sdtEndPr/>
        <w:sdtContent>
          <w:r w:rsidR="003E77D2">
            <w:rPr>
              <w:rFonts w:ascii="MS Gothic" w:eastAsia="MS Gothic" w:hAnsi="MS Gothic" w:hint="eastAsia"/>
            </w:rPr>
            <w:t>☐</w:t>
          </w:r>
        </w:sdtContent>
      </w:sdt>
      <w:r w:rsidR="003E77D2">
        <w:t xml:space="preserve">  the following third party/parties </w:t>
      </w:r>
      <w:r w:rsidR="003E77D2">
        <w:rPr>
          <w:i/>
        </w:rPr>
        <w:t>(someone else who must do something if the order is made)</w:t>
      </w:r>
      <w:r w:rsidR="003E77D2">
        <w:t xml:space="preserve">:  </w:t>
      </w:r>
      <w:r w:rsidR="003E77D2" w:rsidRPr="00706F0D">
        <w:rPr>
          <w:i/>
        </w:rPr>
        <w:fldChar w:fldCharType="begin">
          <w:ffData>
            <w:name w:val=""/>
            <w:enabled/>
            <w:calcOnExit w:val="0"/>
            <w:textInput>
              <w:default w:val="[full name of third party/parties]"/>
            </w:textInput>
          </w:ffData>
        </w:fldChar>
      </w:r>
      <w:r w:rsidR="003E77D2" w:rsidRPr="00706F0D">
        <w:rPr>
          <w:i/>
        </w:rPr>
        <w:instrText xml:space="preserve"> FORMTEXT </w:instrText>
      </w:r>
      <w:r w:rsidR="003E77D2" w:rsidRPr="00706F0D">
        <w:rPr>
          <w:i/>
        </w:rPr>
      </w:r>
      <w:r w:rsidR="003E77D2" w:rsidRPr="00706F0D">
        <w:rPr>
          <w:i/>
        </w:rPr>
        <w:fldChar w:fldCharType="separate"/>
      </w:r>
      <w:r w:rsidR="003E77D2" w:rsidRPr="00706F0D">
        <w:rPr>
          <w:i/>
          <w:noProof/>
        </w:rPr>
        <w:t>[full name of third party/parties]</w:t>
      </w:r>
      <w:r w:rsidR="003E77D2" w:rsidRPr="00706F0D">
        <w:rPr>
          <w:i/>
        </w:rPr>
        <w:fldChar w:fldCharType="end"/>
      </w:r>
    </w:p>
    <w:p w14:paraId="5C647B10" w14:textId="0115A9DA" w:rsidR="00AF71BA" w:rsidRDefault="00AF71BA" w:rsidP="009318DD">
      <w:pPr>
        <w:pStyle w:val="ListParagraph"/>
        <w:numPr>
          <w:ilvl w:val="0"/>
          <w:numId w:val="3"/>
        </w:numPr>
        <w:spacing w:before="240"/>
        <w:ind w:left="360"/>
      </w:pPr>
      <w:r>
        <w:rPr>
          <w:i/>
        </w:rPr>
        <w:t>Complete only if applicable</w:t>
      </w:r>
      <w:r w:rsidR="00592885">
        <w:rPr>
          <w:i/>
        </w:rPr>
        <w:t>.  You may leave this section blank.</w:t>
      </w:r>
    </w:p>
    <w:p w14:paraId="2C2B11B4" w14:textId="51624BC5" w:rsidR="009318DD" w:rsidRDefault="00BC22D7" w:rsidP="00AF71BA">
      <w:pPr>
        <w:pStyle w:val="ListParagraph"/>
        <w:spacing w:before="240"/>
        <w:ind w:left="360"/>
      </w:pPr>
      <w:sdt>
        <w:sdtPr>
          <w:id w:val="2122875678"/>
          <w14:checkbox>
            <w14:checked w14:val="0"/>
            <w14:checkedState w14:val="2612" w14:font="MS Gothic"/>
            <w14:uncheckedState w14:val="2610" w14:font="MS Gothic"/>
          </w14:checkbox>
        </w:sdtPr>
        <w:sdtEndPr/>
        <w:sdtContent>
          <w:r w:rsidR="00AF71BA">
            <w:rPr>
              <w:rFonts w:ascii="MS Gothic" w:eastAsia="MS Gothic" w:hAnsi="MS Gothic" w:hint="eastAsia"/>
            </w:rPr>
            <w:t>☐</w:t>
          </w:r>
        </w:sdtContent>
      </w:sdt>
      <w:r w:rsidR="009318DD">
        <w:t xml:space="preserve">  All parties have consented to the case management order and:</w:t>
      </w:r>
    </w:p>
    <w:p w14:paraId="4301B183" w14:textId="2BBD707A" w:rsidR="00AF71BA" w:rsidRPr="00AF71BA" w:rsidRDefault="00AF71BA" w:rsidP="00AF71BA">
      <w:pPr>
        <w:pStyle w:val="ListParagraph"/>
        <w:spacing w:before="240"/>
        <w:ind w:left="360"/>
        <w:rPr>
          <w:i/>
        </w:rPr>
      </w:pPr>
      <w:r>
        <w:tab/>
      </w:r>
      <w:r>
        <w:rPr>
          <w:i/>
        </w:rPr>
        <w:t>Select only one of the following options</w:t>
      </w:r>
    </w:p>
    <w:p w14:paraId="750FF2A5" w14:textId="6C71741C" w:rsidR="009318DD" w:rsidRDefault="00BC22D7" w:rsidP="00972F04">
      <w:pPr>
        <w:pStyle w:val="ListParagraph"/>
        <w:spacing w:before="240"/>
        <w:ind w:left="993" w:hanging="273"/>
      </w:pPr>
      <w:sdt>
        <w:sdtPr>
          <w:id w:val="-1629699513"/>
          <w14:checkbox>
            <w14:checked w14:val="0"/>
            <w14:checkedState w14:val="2612" w14:font="MS Gothic"/>
            <w14:uncheckedState w14:val="2610" w14:font="MS Gothic"/>
          </w14:checkbox>
        </w:sdtPr>
        <w:sdtEndPr/>
        <w:sdtContent>
          <w:r w:rsidR="009318DD">
            <w:rPr>
              <w:rFonts w:ascii="MS Gothic" w:eastAsia="MS Gothic" w:hAnsi="MS Gothic" w:hint="eastAsia"/>
            </w:rPr>
            <w:t>☐</w:t>
          </w:r>
        </w:sdtContent>
      </w:sdt>
      <w:r w:rsidR="009318DD">
        <w:t xml:space="preserve">  A </w:t>
      </w:r>
      <w:r w:rsidR="009318DD">
        <w:rPr>
          <w:b/>
        </w:rPr>
        <w:t xml:space="preserve">draft Consent Order </w:t>
      </w:r>
      <w:r w:rsidR="009318DD">
        <w:t xml:space="preserve">in Form </w:t>
      </w:r>
      <w:r w:rsidR="00592885">
        <w:t>20</w:t>
      </w:r>
      <w:r w:rsidR="009318DD">
        <w:t xml:space="preserve"> signed by all parties </w:t>
      </w:r>
      <w:r w:rsidR="00AF71BA">
        <w:t>is submitted with this application for review without a hearing</w:t>
      </w:r>
    </w:p>
    <w:p w14:paraId="09CB80BA" w14:textId="38E97AFD" w:rsidR="009318DD" w:rsidRDefault="00BC22D7" w:rsidP="00053DBB">
      <w:pPr>
        <w:pStyle w:val="ListParagraph"/>
        <w:spacing w:before="240"/>
      </w:pPr>
      <w:sdt>
        <w:sdtPr>
          <w:id w:val="1634976113"/>
          <w14:checkbox>
            <w14:checked w14:val="0"/>
            <w14:checkedState w14:val="2612" w14:font="MS Gothic"/>
            <w14:uncheckedState w14:val="2610" w14:font="MS Gothic"/>
          </w14:checkbox>
        </w:sdtPr>
        <w:sdtEndPr/>
        <w:sdtContent>
          <w:r w:rsidR="00AF71BA">
            <w:rPr>
              <w:rFonts w:ascii="MS Gothic" w:eastAsia="MS Gothic" w:hAnsi="MS Gothic" w:hint="eastAsia"/>
            </w:rPr>
            <w:t>☐</w:t>
          </w:r>
        </w:sdtContent>
      </w:sdt>
      <w:r w:rsidR="00AF71BA">
        <w:t xml:space="preserve">  A hearing is requ</w:t>
      </w:r>
      <w:r w:rsidR="00042BAD">
        <w:t>ested</w:t>
      </w:r>
    </w:p>
    <w:p w14:paraId="39E43E7C" w14:textId="77777777" w:rsidR="00053DBB" w:rsidRPr="009318DD" w:rsidRDefault="00053DBB" w:rsidP="00053DBB">
      <w:pPr>
        <w:pStyle w:val="ListParagraph"/>
        <w:spacing w:before="240"/>
      </w:pPr>
    </w:p>
    <w:p w14:paraId="377F7A40" w14:textId="0CD040A8" w:rsidR="00042BAD" w:rsidRDefault="00042BAD" w:rsidP="00042BAD">
      <w:pPr>
        <w:pStyle w:val="ListParagraph"/>
        <w:numPr>
          <w:ilvl w:val="0"/>
          <w:numId w:val="3"/>
        </w:numPr>
        <w:spacing w:before="240" w:after="0"/>
        <w:ind w:left="360"/>
      </w:pPr>
      <w:r>
        <w:t xml:space="preserve">I have contacted the other party to discuss available dates and times for the court appearance and </w:t>
      </w:r>
      <w:r w:rsidR="00AC6FB2">
        <w:t>they have agreed to the date and time for the court appearance</w:t>
      </w:r>
      <w:r>
        <w:t xml:space="preserve">  </w:t>
      </w:r>
      <w:sdt>
        <w:sdtPr>
          <w:id w:val="1338659484"/>
          <w14:checkbox>
            <w14:checked w14:val="0"/>
            <w14:checkedState w14:val="2612" w14:font="MS Gothic"/>
            <w14:uncheckedState w14:val="2610" w14:font="MS Gothic"/>
          </w14:checkbox>
        </w:sdtPr>
        <w:sdtEndPr/>
        <w:sdtContent>
          <w:r w:rsidRPr="009C0EB2">
            <w:rPr>
              <w:rFonts w:ascii="Segoe UI Symbol" w:hAnsi="Segoe UI Symbol" w:cs="Segoe UI Symbol"/>
            </w:rPr>
            <w:t>☐</w:t>
          </w:r>
        </w:sdtContent>
      </w:sdt>
      <w:r>
        <w:t xml:space="preserve">  Yes  </w:t>
      </w:r>
      <w:sdt>
        <w:sdtPr>
          <w:id w:val="1945505420"/>
          <w14:checkbox>
            <w14:checked w14:val="0"/>
            <w14:checkedState w14:val="2612" w14:font="MS Gothic"/>
            <w14:uncheckedState w14:val="2610" w14:font="MS Gothic"/>
          </w14:checkbox>
        </w:sdtPr>
        <w:sdtEndPr/>
        <w:sdtContent>
          <w:r w:rsidRPr="009C0EB2">
            <w:rPr>
              <w:rFonts w:ascii="Segoe UI Symbol" w:hAnsi="Segoe UI Symbol" w:cs="Segoe UI Symbol"/>
            </w:rPr>
            <w:t>☐</w:t>
          </w:r>
        </w:sdtContent>
      </w:sdt>
      <w:r>
        <w:t xml:space="preserve">  No</w:t>
      </w:r>
    </w:p>
    <w:p w14:paraId="7960467A" w14:textId="77777777" w:rsidR="00042BAD" w:rsidRDefault="00042BAD" w:rsidP="00042BAD">
      <w:pPr>
        <w:pStyle w:val="ListParagraph"/>
        <w:spacing w:before="240" w:after="0"/>
        <w:ind w:left="360"/>
      </w:pPr>
    </w:p>
    <w:tbl>
      <w:tblPr>
        <w:tblStyle w:val="TableGrid"/>
        <w:tblW w:w="0" w:type="auto"/>
        <w:tblInd w:w="-5" w:type="dxa"/>
        <w:tblLook w:val="04A0" w:firstRow="1" w:lastRow="0" w:firstColumn="1" w:lastColumn="0" w:noHBand="0" w:noVBand="1"/>
      </w:tblPr>
      <w:tblGrid>
        <w:gridCol w:w="10075"/>
      </w:tblGrid>
      <w:tr w:rsidR="00592885" w14:paraId="796E4735" w14:textId="77777777" w:rsidTr="00281C8B">
        <w:trPr>
          <w:trHeight w:val="269"/>
        </w:trPr>
        <w:tc>
          <w:tcPr>
            <w:tcW w:w="10075" w:type="dxa"/>
            <w:tcBorders>
              <w:top w:val="nil"/>
              <w:left w:val="nil"/>
              <w:right w:val="nil"/>
            </w:tcBorders>
          </w:tcPr>
          <w:p w14:paraId="40398348" w14:textId="77777777" w:rsidR="00592885" w:rsidRPr="006E3FE6" w:rsidRDefault="00592885" w:rsidP="00281C8B">
            <w:pPr>
              <w:pStyle w:val="ListParagraph"/>
              <w:spacing w:before="240"/>
              <w:ind w:left="360"/>
              <w:rPr>
                <w:i/>
              </w:rPr>
            </w:pPr>
            <w:r>
              <w:rPr>
                <w:i/>
              </w:rPr>
              <w:t>For registry use only</w:t>
            </w:r>
          </w:p>
        </w:tc>
      </w:tr>
      <w:tr w:rsidR="00592885" w14:paraId="0B1E9CEC" w14:textId="77777777" w:rsidTr="00281C8B">
        <w:trPr>
          <w:trHeight w:val="624"/>
        </w:trPr>
        <w:tc>
          <w:tcPr>
            <w:tcW w:w="10075" w:type="dxa"/>
          </w:tcPr>
          <w:p w14:paraId="16AEA53B" w14:textId="77777777" w:rsidR="00592885" w:rsidRPr="006E3FE6" w:rsidRDefault="00592885" w:rsidP="00281C8B">
            <w:pPr>
              <w:spacing w:before="240"/>
              <w:jc w:val="both"/>
              <w:rPr>
                <w:b/>
                <w:sz w:val="24"/>
                <w:szCs w:val="24"/>
              </w:rPr>
            </w:pPr>
            <w:r w:rsidRPr="006E3FE6">
              <w:rPr>
                <w:b/>
                <w:sz w:val="24"/>
                <w:szCs w:val="24"/>
              </w:rPr>
              <w:t xml:space="preserve">This application will be made to the court at </w:t>
            </w:r>
            <w:r w:rsidRPr="006E3FE6">
              <w:rPr>
                <w:i/>
                <w:sz w:val="24"/>
                <w:szCs w:val="24"/>
              </w:rPr>
              <w:fldChar w:fldCharType="begin">
                <w:ffData>
                  <w:name w:val=""/>
                  <w:enabled/>
                  <w:calcOnExit w:val="0"/>
                  <w:textInput>
                    <w:default w:val="[court registry, street address, city]"/>
                  </w:textInput>
                </w:ffData>
              </w:fldChar>
            </w:r>
            <w:r w:rsidRPr="006E3FE6">
              <w:rPr>
                <w:i/>
                <w:sz w:val="24"/>
                <w:szCs w:val="24"/>
              </w:rPr>
              <w:instrText xml:space="preserve"> FORMTEXT </w:instrText>
            </w:r>
            <w:r w:rsidRPr="006E3FE6">
              <w:rPr>
                <w:i/>
                <w:sz w:val="24"/>
                <w:szCs w:val="24"/>
              </w:rPr>
            </w:r>
            <w:r w:rsidRPr="006E3FE6">
              <w:rPr>
                <w:i/>
                <w:sz w:val="24"/>
                <w:szCs w:val="24"/>
              </w:rPr>
              <w:fldChar w:fldCharType="separate"/>
            </w:r>
            <w:r w:rsidRPr="006E3FE6">
              <w:rPr>
                <w:i/>
                <w:noProof/>
                <w:sz w:val="24"/>
                <w:szCs w:val="24"/>
              </w:rPr>
              <w:t>[court registry, street address, city]</w:t>
            </w:r>
            <w:r w:rsidRPr="006E3FE6">
              <w:rPr>
                <w:i/>
                <w:sz w:val="24"/>
                <w:szCs w:val="24"/>
              </w:rPr>
              <w:fldChar w:fldCharType="end"/>
            </w:r>
            <w:r w:rsidRPr="006E3FE6">
              <w:rPr>
                <w:i/>
                <w:sz w:val="24"/>
                <w:szCs w:val="24"/>
              </w:rPr>
              <w:t xml:space="preserve"> </w:t>
            </w:r>
            <w:r w:rsidRPr="006E3FE6">
              <w:rPr>
                <w:b/>
                <w:sz w:val="24"/>
                <w:szCs w:val="24"/>
              </w:rPr>
              <w:t>on</w:t>
            </w:r>
          </w:p>
          <w:p w14:paraId="45058E57" w14:textId="77777777" w:rsidR="00592885" w:rsidRDefault="00592885" w:rsidP="00281C8B">
            <w:pPr>
              <w:pStyle w:val="ListParagraph"/>
              <w:ind w:left="360"/>
              <w:jc w:val="both"/>
              <w:rPr>
                <w:b/>
                <w:sz w:val="24"/>
                <w:szCs w:val="24"/>
              </w:rPr>
            </w:pPr>
            <w:r w:rsidRPr="006E3FE6">
              <w:rPr>
                <w:i/>
                <w:sz w:val="24"/>
                <w:szCs w:val="24"/>
              </w:rPr>
              <w:fldChar w:fldCharType="begin">
                <w:ffData>
                  <w:name w:val=""/>
                  <w:enabled/>
                  <w:calcOnExit w:val="0"/>
                  <w:textInput>
                    <w:default w:val="[date]"/>
                  </w:textInput>
                </w:ffData>
              </w:fldChar>
            </w:r>
            <w:r w:rsidRPr="006E3FE6">
              <w:rPr>
                <w:i/>
                <w:sz w:val="24"/>
                <w:szCs w:val="24"/>
              </w:rPr>
              <w:instrText xml:space="preserve"> FORMTEXT </w:instrText>
            </w:r>
            <w:r w:rsidRPr="006E3FE6">
              <w:rPr>
                <w:i/>
                <w:sz w:val="24"/>
                <w:szCs w:val="24"/>
              </w:rPr>
            </w:r>
            <w:r w:rsidRPr="006E3FE6">
              <w:rPr>
                <w:i/>
                <w:sz w:val="24"/>
                <w:szCs w:val="24"/>
              </w:rPr>
              <w:fldChar w:fldCharType="separate"/>
            </w:r>
            <w:r w:rsidRPr="006E3FE6">
              <w:rPr>
                <w:i/>
                <w:noProof/>
                <w:sz w:val="24"/>
                <w:szCs w:val="24"/>
              </w:rPr>
              <w:t>[date]</w:t>
            </w:r>
            <w:r w:rsidRPr="006E3FE6">
              <w:rPr>
                <w:i/>
                <w:sz w:val="24"/>
                <w:szCs w:val="24"/>
              </w:rPr>
              <w:fldChar w:fldCharType="end"/>
            </w:r>
            <w:r w:rsidRPr="006E3FE6">
              <w:rPr>
                <w:b/>
                <w:sz w:val="24"/>
                <w:szCs w:val="24"/>
              </w:rPr>
              <w:t xml:space="preserve"> </w:t>
            </w:r>
            <w:r w:rsidRPr="006E3FE6">
              <w:rPr>
                <w:b/>
                <w:sz w:val="24"/>
                <w:szCs w:val="24"/>
              </w:rPr>
              <w:tab/>
            </w:r>
            <w:r w:rsidRPr="006E3FE6">
              <w:rPr>
                <w:b/>
                <w:sz w:val="24"/>
                <w:szCs w:val="24"/>
              </w:rPr>
              <w:tab/>
              <w:t xml:space="preserve">at </w:t>
            </w:r>
            <w:r w:rsidRPr="006E3FE6">
              <w:rPr>
                <w:i/>
                <w:sz w:val="24"/>
                <w:szCs w:val="24"/>
              </w:rPr>
              <w:fldChar w:fldCharType="begin">
                <w:ffData>
                  <w:name w:val=""/>
                  <w:enabled/>
                  <w:calcOnExit w:val="0"/>
                  <w:textInput>
                    <w:default w:val="[time]"/>
                  </w:textInput>
                </w:ffData>
              </w:fldChar>
            </w:r>
            <w:r w:rsidRPr="006E3FE6">
              <w:rPr>
                <w:i/>
                <w:sz w:val="24"/>
                <w:szCs w:val="24"/>
              </w:rPr>
              <w:instrText xml:space="preserve"> FORMTEXT </w:instrText>
            </w:r>
            <w:r w:rsidRPr="006E3FE6">
              <w:rPr>
                <w:i/>
                <w:sz w:val="24"/>
                <w:szCs w:val="24"/>
              </w:rPr>
            </w:r>
            <w:r w:rsidRPr="006E3FE6">
              <w:rPr>
                <w:i/>
                <w:sz w:val="24"/>
                <w:szCs w:val="24"/>
              </w:rPr>
              <w:fldChar w:fldCharType="separate"/>
            </w:r>
            <w:r w:rsidRPr="006E3FE6">
              <w:rPr>
                <w:i/>
                <w:noProof/>
                <w:sz w:val="24"/>
                <w:szCs w:val="24"/>
              </w:rPr>
              <w:t>[time]</w:t>
            </w:r>
            <w:r w:rsidRPr="006E3FE6">
              <w:rPr>
                <w:i/>
                <w:sz w:val="24"/>
                <w:szCs w:val="24"/>
              </w:rPr>
              <w:fldChar w:fldCharType="end"/>
            </w:r>
            <w:r w:rsidRPr="006E3FE6">
              <w:rPr>
                <w:b/>
                <w:sz w:val="24"/>
                <w:szCs w:val="24"/>
              </w:rPr>
              <w:t xml:space="preserve"> am/pm.</w:t>
            </w:r>
          </w:p>
          <w:p w14:paraId="01328B82" w14:textId="77777777" w:rsidR="00592885" w:rsidRPr="006E3FE6" w:rsidRDefault="00592885" w:rsidP="00281C8B">
            <w:pPr>
              <w:pStyle w:val="ListParagraph"/>
              <w:ind w:left="360"/>
              <w:jc w:val="both"/>
              <w:rPr>
                <w:b/>
                <w:sz w:val="24"/>
                <w:szCs w:val="24"/>
              </w:rPr>
            </w:pPr>
          </w:p>
        </w:tc>
      </w:tr>
    </w:tbl>
    <w:p w14:paraId="39377D3C" w14:textId="69A53E1D" w:rsidR="00706F0D" w:rsidRDefault="00042BAD" w:rsidP="00042BAD">
      <w:pPr>
        <w:spacing w:before="240"/>
        <w:rPr>
          <w:b/>
        </w:rPr>
      </w:pPr>
      <w:r>
        <w:rPr>
          <w:b/>
        </w:rPr>
        <w:t xml:space="preserve">NOTICE TO PARTIES:  If you do not appear in court on the date and time scheduled for the court appearance, the </w:t>
      </w:r>
      <w:r w:rsidR="003D022B">
        <w:rPr>
          <w:b/>
        </w:rPr>
        <w:t>c</w:t>
      </w:r>
      <w:r>
        <w:rPr>
          <w:b/>
        </w:rPr>
        <w:t>ourt may make an order in your absence.</w:t>
      </w:r>
    </w:p>
    <w:p w14:paraId="557110CA" w14:textId="6D9E0A6B" w:rsidR="00592885" w:rsidRDefault="00592885" w:rsidP="00042BAD">
      <w:pPr>
        <w:spacing w:before="240"/>
        <w:rPr>
          <w:b/>
        </w:rPr>
      </w:pPr>
    </w:p>
    <w:p w14:paraId="6302A06F" w14:textId="4F2FAEFE" w:rsidR="00592885" w:rsidRDefault="00592885" w:rsidP="00042BAD">
      <w:pPr>
        <w:spacing w:before="240"/>
        <w:rPr>
          <w:b/>
        </w:rPr>
      </w:pPr>
    </w:p>
    <w:p w14:paraId="73591F83" w14:textId="77777777" w:rsidR="00680D56" w:rsidRPr="00042BAD" w:rsidRDefault="00680D56" w:rsidP="00042BAD">
      <w:pPr>
        <w:spacing w:before="240"/>
        <w:rPr>
          <w:b/>
        </w:rPr>
      </w:pPr>
    </w:p>
    <w:p w14:paraId="4D683F7E" w14:textId="70D51BE6" w:rsidR="009C0EB2" w:rsidRDefault="009C0EB2" w:rsidP="00CF4E73">
      <w:pPr>
        <w:pStyle w:val="ListParagraph"/>
        <w:numPr>
          <w:ilvl w:val="0"/>
          <w:numId w:val="3"/>
        </w:numPr>
        <w:spacing w:before="240"/>
        <w:ind w:left="360"/>
      </w:pPr>
      <w:r w:rsidRPr="009C0EB2">
        <w:t xml:space="preserve">I am </w:t>
      </w:r>
      <w:r w:rsidR="00074FBF">
        <w:t>applying</w:t>
      </w:r>
      <w:r w:rsidR="00BE754C">
        <w:t xml:space="preserve"> for </w:t>
      </w:r>
      <w:r w:rsidRPr="009C0EB2">
        <w:t xml:space="preserve">the following </w:t>
      </w:r>
      <w:r w:rsidR="00FB4083">
        <w:t>case management order</w:t>
      </w:r>
      <w:r w:rsidRPr="009C0EB2">
        <w:t>(s):</w:t>
      </w:r>
    </w:p>
    <w:p w14:paraId="6EA7C44E" w14:textId="5C595164" w:rsidR="00952F5A" w:rsidRDefault="00BC22D7" w:rsidP="00952F5A">
      <w:pPr>
        <w:pStyle w:val="ListParagraph"/>
        <w:spacing w:before="240"/>
        <w:rPr>
          <w:sz w:val="20"/>
          <w:szCs w:val="20"/>
        </w:rPr>
      </w:pPr>
      <w:sdt>
        <w:sdtPr>
          <w:id w:val="1710762714"/>
          <w14:checkbox>
            <w14:checked w14:val="0"/>
            <w14:checkedState w14:val="2612" w14:font="MS Gothic"/>
            <w14:uncheckedState w14:val="2610" w14:font="MS Gothic"/>
          </w14:checkbox>
        </w:sdtPr>
        <w:sdtEndPr/>
        <w:sdtContent>
          <w:r w:rsidR="00800F45" w:rsidRPr="00800F45">
            <w:rPr>
              <w:rFonts w:ascii="MS Gothic" w:eastAsia="MS Gothic" w:hAnsi="MS Gothic" w:hint="eastAsia"/>
            </w:rPr>
            <w:t>☐</w:t>
          </w:r>
        </w:sdtContent>
      </w:sdt>
      <w:r w:rsidR="00592885">
        <w:t xml:space="preserve"> </w:t>
      </w:r>
      <w:r w:rsidR="00952F5A" w:rsidRPr="00592885">
        <w:t>transferring the court file to another registry for one or more purposes</w:t>
      </w:r>
      <w:r w:rsidR="00952F5A" w:rsidRPr="00C133FE">
        <w:rPr>
          <w:sz w:val="20"/>
          <w:szCs w:val="20"/>
        </w:rPr>
        <w:t xml:space="preserve"> </w:t>
      </w:r>
    </w:p>
    <w:p w14:paraId="69944796" w14:textId="3DF06C94" w:rsidR="00952F5A" w:rsidRDefault="00BC22D7" w:rsidP="00952F5A">
      <w:pPr>
        <w:pStyle w:val="ListParagraph"/>
        <w:spacing w:before="240"/>
      </w:pPr>
      <w:sdt>
        <w:sdtPr>
          <w:id w:val="1633364308"/>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adding or removing a party to the proceeding </w:t>
      </w:r>
    </w:p>
    <w:p w14:paraId="2795667A" w14:textId="77777777" w:rsidR="00952F5A" w:rsidRDefault="00BC22D7" w:rsidP="00952F5A">
      <w:pPr>
        <w:pStyle w:val="ListParagraph"/>
        <w:spacing w:before="240"/>
      </w:pPr>
      <w:sdt>
        <w:sdtPr>
          <w:id w:val="-758910016"/>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settling or correcting the terms of an order made under these rules </w:t>
      </w:r>
    </w:p>
    <w:p w14:paraId="0DAAB659" w14:textId="77777777" w:rsidR="00952F5A" w:rsidRDefault="00BC22D7" w:rsidP="00952F5A">
      <w:pPr>
        <w:pStyle w:val="ListParagraph"/>
        <w:spacing w:before="240"/>
        <w:ind w:left="993" w:hanging="273"/>
      </w:pPr>
      <w:sdt>
        <w:sdtPr>
          <w:id w:val="447589543"/>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setting a specified period of time for the filing and exchanging of information, including a financial statement in Form D </w:t>
      </w:r>
      <w:r w:rsidR="00952F5A" w:rsidRPr="00FC124A">
        <w:rPr>
          <w:i/>
        </w:rPr>
        <w:t>[Financial Statement]</w:t>
      </w:r>
      <w:r w:rsidR="00952F5A">
        <w:t xml:space="preserve"> of Appendix C</w:t>
      </w:r>
    </w:p>
    <w:p w14:paraId="04AE7C28" w14:textId="77777777" w:rsidR="00952F5A" w:rsidRDefault="00BC22D7" w:rsidP="00952F5A">
      <w:pPr>
        <w:pStyle w:val="ListParagraph"/>
        <w:spacing w:before="240"/>
      </w:pPr>
      <w:sdt>
        <w:sdtPr>
          <w:id w:val="2127654319"/>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correcting or amending a filed document, including the correction of a name or date of birth</w:t>
      </w:r>
    </w:p>
    <w:p w14:paraId="34DDC460" w14:textId="77777777" w:rsidR="00952F5A" w:rsidRDefault="00BC22D7" w:rsidP="00952F5A">
      <w:pPr>
        <w:pStyle w:val="ListParagraph"/>
        <w:spacing w:before="240"/>
      </w:pPr>
      <w:sdt>
        <w:sdtPr>
          <w:id w:val="983904278"/>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requiring that a parentage test be taken under section 33</w:t>
      </w:r>
      <w:r w:rsidR="00952F5A" w:rsidRPr="00FC124A">
        <w:rPr>
          <w:i/>
        </w:rPr>
        <w:t xml:space="preserve"> [parentage tests] </w:t>
      </w:r>
      <w:r w:rsidR="00952F5A">
        <w:t xml:space="preserve">of the </w:t>
      </w:r>
      <w:r w:rsidR="00952F5A" w:rsidRPr="00FC124A">
        <w:rPr>
          <w:i/>
        </w:rPr>
        <w:t>Family Law Act</w:t>
      </w:r>
    </w:p>
    <w:p w14:paraId="78155F26" w14:textId="77777777" w:rsidR="00952F5A" w:rsidRDefault="00BC22D7" w:rsidP="00952F5A">
      <w:pPr>
        <w:pStyle w:val="ListParagraph"/>
        <w:spacing w:before="240"/>
      </w:pPr>
      <w:sdt>
        <w:sdtPr>
          <w:id w:val="36401362"/>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requiring that information be disclosed by a third party</w:t>
      </w:r>
    </w:p>
    <w:p w14:paraId="2576BEC6" w14:textId="77777777" w:rsidR="00952F5A" w:rsidRDefault="00BC22D7" w:rsidP="00952F5A">
      <w:pPr>
        <w:pStyle w:val="ListParagraph"/>
        <w:spacing w:before="240"/>
        <w:ind w:left="1440" w:hanging="720"/>
      </w:pPr>
      <w:sdt>
        <w:sdtPr>
          <w:id w:val="-419253957"/>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w:t>
      </w:r>
      <w:r w:rsidR="00952F5A" w:rsidRPr="00592885">
        <w:t>adjourning a</w:t>
      </w:r>
      <w:r w:rsidR="00952F5A" w:rsidRPr="00592885">
        <w:rPr>
          <w:spacing w:val="-5"/>
        </w:rPr>
        <w:t xml:space="preserve"> </w:t>
      </w:r>
      <w:r w:rsidR="00952F5A" w:rsidRPr="00592885">
        <w:t>hearing or trial</w:t>
      </w:r>
    </w:p>
    <w:p w14:paraId="1B106D77" w14:textId="77777777" w:rsidR="00952F5A" w:rsidRDefault="00BC22D7" w:rsidP="00952F5A">
      <w:pPr>
        <w:pStyle w:val="ListParagraph"/>
        <w:spacing w:before="240"/>
        <w:ind w:left="993" w:hanging="273"/>
      </w:pPr>
      <w:sdt>
        <w:sdtPr>
          <w:id w:val="270677468"/>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requiring that a person who</w:t>
      </w:r>
      <w:r w:rsidR="00952F5A" w:rsidRPr="00184D71">
        <w:t xml:space="preserve"> </w:t>
      </w:r>
      <w:r w:rsidR="00952F5A">
        <w:t>prepared a report</w:t>
      </w:r>
      <w:r w:rsidR="00952F5A" w:rsidRPr="00682DB0">
        <w:t xml:space="preserve"> </w:t>
      </w:r>
      <w:r w:rsidR="00952F5A">
        <w:t xml:space="preserve">under section 211 </w:t>
      </w:r>
      <w:r w:rsidR="00952F5A" w:rsidRPr="00C13873">
        <w:rPr>
          <w:i/>
        </w:rPr>
        <w:t>[</w:t>
      </w:r>
      <w:r w:rsidR="00952F5A">
        <w:rPr>
          <w:i/>
        </w:rPr>
        <w:t>orders respecting reports</w:t>
      </w:r>
      <w:r w:rsidR="00952F5A" w:rsidRPr="00C13873">
        <w:rPr>
          <w:i/>
        </w:rPr>
        <w:t>]</w:t>
      </w:r>
      <w:r w:rsidR="00952F5A">
        <w:t xml:space="preserve"> of the </w:t>
      </w:r>
      <w:r w:rsidR="00952F5A">
        <w:rPr>
          <w:i/>
        </w:rPr>
        <w:t>Family Law Act</w:t>
      </w:r>
      <w:r w:rsidR="00952F5A" w:rsidRPr="00FF27EB">
        <w:t xml:space="preserve"> attend a trial</w:t>
      </w:r>
    </w:p>
    <w:p w14:paraId="2FFC17DE" w14:textId="77777777" w:rsidR="00952F5A" w:rsidRDefault="00BC22D7" w:rsidP="00952F5A">
      <w:pPr>
        <w:pStyle w:val="ListParagraph"/>
        <w:spacing w:before="240"/>
      </w:pPr>
      <w:sdt>
        <w:sdtPr>
          <w:id w:val="-2025013168"/>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respecting the conduct and management of a trial</w:t>
      </w:r>
    </w:p>
    <w:p w14:paraId="4B824FBE" w14:textId="3941CD12" w:rsidR="00952F5A" w:rsidRDefault="00BC22D7" w:rsidP="00952F5A">
      <w:pPr>
        <w:pStyle w:val="ListParagraph"/>
        <w:spacing w:before="240"/>
      </w:pPr>
      <w:sdt>
        <w:sdtPr>
          <w:id w:val="939647263"/>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allowing a person to attend a hearing or conference using electronic communication</w:t>
      </w:r>
    </w:p>
    <w:p w14:paraId="51E50AB5" w14:textId="5CB890B5" w:rsidR="00952F5A" w:rsidRDefault="00BC22D7" w:rsidP="00952F5A">
      <w:pPr>
        <w:pStyle w:val="ListParagraph"/>
        <w:spacing w:before="240"/>
        <w:ind w:left="993" w:hanging="273"/>
      </w:pPr>
      <w:sdt>
        <w:sdtPr>
          <w:id w:val="845832004"/>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shortening or extending a time limit under these rules or a time limit set by an order or direction of a judge</w:t>
      </w:r>
    </w:p>
    <w:p w14:paraId="0643996E" w14:textId="77777777" w:rsidR="000D0799" w:rsidRDefault="00BC22D7" w:rsidP="000D0799">
      <w:pPr>
        <w:pStyle w:val="ListParagraph"/>
        <w:spacing w:before="240"/>
        <w:ind w:left="993" w:hanging="273"/>
      </w:pPr>
      <w:sdt>
        <w:sdtPr>
          <w:id w:val="-1884008505"/>
          <w14:checkbox>
            <w14:checked w14:val="0"/>
            <w14:checkedState w14:val="2612" w14:font="MS Gothic"/>
            <w14:uncheckedState w14:val="2610" w14:font="MS Gothic"/>
          </w14:checkbox>
        </w:sdtPr>
        <w:sdtEndPr/>
        <w:sdtContent>
          <w:r w:rsidR="000D0799">
            <w:rPr>
              <w:rFonts w:ascii="MS Gothic" w:eastAsia="MS Gothic" w:hAnsi="MS Gothic" w:hint="eastAsia"/>
            </w:rPr>
            <w:t>☐</w:t>
          </w:r>
        </w:sdtContent>
      </w:sdt>
      <w:r w:rsidR="000D0799">
        <w:t xml:space="preserve">  allowing, </w:t>
      </w:r>
      <w:r w:rsidR="000D0799" w:rsidRPr="00E2521E">
        <w:t>waiv</w:t>
      </w:r>
      <w:r w:rsidR="000D0799">
        <w:t>ing</w:t>
      </w:r>
      <w:r w:rsidR="000D0799" w:rsidRPr="00E2521E">
        <w:t xml:space="preserve"> or modify</w:t>
      </w:r>
      <w:r w:rsidR="000D0799">
        <w:t>ing</w:t>
      </w:r>
      <w:r w:rsidR="000D0799" w:rsidRPr="00E2521E">
        <w:t xml:space="preserve"> any service, delivery or notice requirement</w:t>
      </w:r>
      <w:r w:rsidR="000D0799">
        <w:t>, including allowing an alternate method for the service of a document, including substitutional service</w:t>
      </w:r>
    </w:p>
    <w:p w14:paraId="2C64FF63" w14:textId="6B8DEC2A" w:rsidR="00952F5A" w:rsidRPr="00952F5A" w:rsidRDefault="00BC22D7" w:rsidP="000D0799">
      <w:pPr>
        <w:pStyle w:val="ListParagraph"/>
        <w:spacing w:before="240"/>
        <w:ind w:left="993" w:hanging="273"/>
      </w:pPr>
      <w:sdt>
        <w:sdtPr>
          <w:id w:val="-527409792"/>
          <w14:checkbox>
            <w14:checked w14:val="0"/>
            <w14:checkedState w14:val="2612" w14:font="MS Gothic"/>
            <w14:uncheckedState w14:val="2610" w14:font="MS Gothic"/>
          </w14:checkbox>
        </w:sdtPr>
        <w:sdtEndPr/>
        <w:sdtContent>
          <w:r w:rsidR="000D0799">
            <w:rPr>
              <w:rFonts w:ascii="MS Gothic" w:eastAsia="MS Gothic" w:hAnsi="MS Gothic" w:hint="eastAsia"/>
            </w:rPr>
            <w:t>☐</w:t>
          </w:r>
        </w:sdtContent>
      </w:sdt>
      <w:r w:rsidR="000D0799">
        <w:t xml:space="preserve">  requiring access to information in accordance with section </w:t>
      </w:r>
      <w:r w:rsidR="000D0799" w:rsidRPr="002F2CFE">
        <w:t>242</w:t>
      </w:r>
      <w:r w:rsidR="000D0799" w:rsidRPr="00FC124A">
        <w:rPr>
          <w:i/>
        </w:rPr>
        <w:t xml:space="preserve"> [orders respecting searchable information] </w:t>
      </w:r>
      <w:r w:rsidR="000D0799">
        <w:t xml:space="preserve">of the </w:t>
      </w:r>
      <w:r w:rsidR="000D0799" w:rsidRPr="00FC124A">
        <w:rPr>
          <w:i/>
        </w:rPr>
        <w:t>Family Law Act</w:t>
      </w:r>
      <w:r w:rsidR="000D0799">
        <w:t xml:space="preserve"> </w:t>
      </w:r>
    </w:p>
    <w:p w14:paraId="6CE03B24" w14:textId="4E2E6B2B" w:rsidR="009C0EB2" w:rsidRPr="00592885" w:rsidRDefault="00BC22D7" w:rsidP="00592885">
      <w:pPr>
        <w:pStyle w:val="ListParagraph"/>
        <w:spacing w:before="240"/>
        <w:rPr>
          <w:sz w:val="20"/>
          <w:szCs w:val="20"/>
        </w:rPr>
      </w:pPr>
      <w:sdt>
        <w:sdtPr>
          <w:id w:val="1824237071"/>
          <w14:checkbox>
            <w14:checked w14:val="0"/>
            <w14:checkedState w14:val="2612" w14:font="MS Gothic"/>
            <w14:uncheckedState w14:val="2610" w14:font="MS Gothic"/>
          </w14:checkbox>
        </w:sdtPr>
        <w:sdtEndPr/>
        <w:sdtContent>
          <w:r w:rsidR="00952F5A">
            <w:rPr>
              <w:rFonts w:ascii="MS Gothic" w:eastAsia="MS Gothic" w:hAnsi="MS Gothic" w:hint="eastAsia"/>
            </w:rPr>
            <w:t>☐</w:t>
          </w:r>
        </w:sdtContent>
      </w:sdt>
      <w:r w:rsidR="00952F5A">
        <w:t xml:space="preserve">  </w:t>
      </w:r>
      <w:r w:rsidR="0018101D">
        <w:t xml:space="preserve">permitting </w:t>
      </w:r>
      <w:r w:rsidR="000D0799">
        <w:t>any other means of proof instead of that required by these rules</w:t>
      </w:r>
    </w:p>
    <w:p w14:paraId="019C1AD6" w14:textId="12B53C92" w:rsidR="0018101D" w:rsidRDefault="00BC22D7" w:rsidP="0018101D">
      <w:pPr>
        <w:pStyle w:val="ListParagraph"/>
        <w:spacing w:before="240"/>
      </w:pPr>
      <w:sdt>
        <w:sdtPr>
          <w:id w:val="1120036927"/>
          <w14:checkbox>
            <w14:checked w14:val="0"/>
            <w14:checkedState w14:val="2612" w14:font="MS Gothic"/>
            <w14:uncheckedState w14:val="2610" w14:font="MS Gothic"/>
          </w14:checkbox>
        </w:sdtPr>
        <w:sdtEndPr/>
        <w:sdtContent>
          <w:r w:rsidR="000D0799">
            <w:rPr>
              <w:rFonts w:ascii="MS Gothic" w:eastAsia="MS Gothic" w:hAnsi="MS Gothic" w:hint="eastAsia"/>
            </w:rPr>
            <w:t>☐</w:t>
          </w:r>
        </w:sdtContent>
      </w:sdt>
      <w:r w:rsidR="000D0799">
        <w:t xml:space="preserve">  waiving or varying any early resolution requirements</w:t>
      </w:r>
    </w:p>
    <w:p w14:paraId="4DE155F3" w14:textId="4797DE58" w:rsidR="000D0799" w:rsidRDefault="00BC22D7" w:rsidP="0018101D">
      <w:pPr>
        <w:pStyle w:val="ListParagraph"/>
        <w:spacing w:before="240"/>
      </w:pPr>
      <w:sdt>
        <w:sdtPr>
          <w:id w:val="-557010644"/>
          <w14:checkbox>
            <w14:checked w14:val="0"/>
            <w14:checkedState w14:val="2612" w14:font="MS Gothic"/>
            <w14:uncheckedState w14:val="2610" w14:font="MS Gothic"/>
          </w14:checkbox>
        </w:sdtPr>
        <w:sdtEndPr/>
        <w:sdtContent>
          <w:r w:rsidR="000D0799">
            <w:rPr>
              <w:rFonts w:ascii="MS Gothic" w:eastAsia="MS Gothic" w:hAnsi="MS Gothic" w:hint="eastAsia"/>
            </w:rPr>
            <w:t>☐</w:t>
          </w:r>
        </w:sdtContent>
      </w:sdt>
      <w:r w:rsidR="000D0799">
        <w:t xml:space="preserve">  recognizing an extraprovincial order other than a support order</w:t>
      </w:r>
    </w:p>
    <w:p w14:paraId="2839B25B" w14:textId="672F1E39" w:rsidR="000D0799" w:rsidRDefault="00BC22D7" w:rsidP="0018101D">
      <w:pPr>
        <w:pStyle w:val="ListParagraph"/>
        <w:spacing w:before="240"/>
      </w:pPr>
      <w:sdt>
        <w:sdtPr>
          <w:id w:val="1179399987"/>
          <w14:checkbox>
            <w14:checked w14:val="0"/>
            <w14:checkedState w14:val="2612" w14:font="MS Gothic"/>
            <w14:uncheckedState w14:val="2610" w14:font="MS Gothic"/>
          </w14:checkbox>
        </w:sdtPr>
        <w:sdtEndPr/>
        <w:sdtContent>
          <w:r w:rsidR="000D0799">
            <w:rPr>
              <w:rFonts w:ascii="MS Gothic" w:eastAsia="MS Gothic" w:hAnsi="MS Gothic" w:hint="eastAsia"/>
            </w:rPr>
            <w:t>☐</w:t>
          </w:r>
        </w:sdtContent>
      </w:sdt>
      <w:r w:rsidR="000D0799">
        <w:t xml:space="preserve">  permitting a party to be exempt from a requirement under these rules</w:t>
      </w:r>
    </w:p>
    <w:p w14:paraId="3344D281" w14:textId="65D231F3" w:rsidR="0018101D" w:rsidRDefault="00BC22D7" w:rsidP="00CD5D38">
      <w:pPr>
        <w:pStyle w:val="ListParagraph"/>
        <w:spacing w:before="240"/>
      </w:pPr>
      <w:sdt>
        <w:sdtPr>
          <w:id w:val="1653874413"/>
          <w14:checkbox>
            <w14:checked w14:val="0"/>
            <w14:checkedState w14:val="2612" w14:font="MS Gothic"/>
            <w14:uncheckedState w14:val="2610" w14:font="MS Gothic"/>
          </w14:checkbox>
        </w:sdtPr>
        <w:sdtEndPr/>
        <w:sdtContent>
          <w:r w:rsidR="0018101D">
            <w:rPr>
              <w:rFonts w:ascii="MS Gothic" w:eastAsia="MS Gothic" w:hAnsi="MS Gothic" w:hint="eastAsia"/>
            </w:rPr>
            <w:t>☐</w:t>
          </w:r>
        </w:sdtContent>
      </w:sdt>
      <w:r w:rsidR="0018101D">
        <w:t xml:space="preserve">  changing, suspending or cancelling an order made in the absence of the party</w:t>
      </w:r>
    </w:p>
    <w:p w14:paraId="63B1ED52" w14:textId="77777777" w:rsidR="00706F0D" w:rsidRPr="00706F0D" w:rsidRDefault="00706F0D" w:rsidP="00706F0D">
      <w:pPr>
        <w:pStyle w:val="ListParagraph"/>
        <w:spacing w:before="240"/>
        <w:rPr>
          <w:sz w:val="20"/>
          <w:szCs w:val="20"/>
        </w:rPr>
      </w:pPr>
    </w:p>
    <w:p w14:paraId="7CE24C11" w14:textId="24DE4215" w:rsidR="000172E7" w:rsidRPr="0021329A" w:rsidRDefault="0021329A" w:rsidP="00CF4E73">
      <w:pPr>
        <w:pStyle w:val="ListParagraph"/>
        <w:numPr>
          <w:ilvl w:val="0"/>
          <w:numId w:val="3"/>
        </w:numPr>
        <w:spacing w:after="0"/>
        <w:ind w:left="360"/>
      </w:pPr>
      <w:r w:rsidRPr="0021329A">
        <w:t>The details of the order</w:t>
      </w:r>
      <w:r w:rsidR="00074FBF">
        <w:t>(s)</w:t>
      </w:r>
      <w:r w:rsidRPr="0021329A">
        <w:t xml:space="preserve"> I am a</w:t>
      </w:r>
      <w:r w:rsidR="00074FBF">
        <w:t>pplying</w:t>
      </w:r>
      <w:r w:rsidRPr="0021329A">
        <w:t xml:space="preserve"> for are as follows:</w:t>
      </w:r>
    </w:p>
    <w:p w14:paraId="108D2A7B" w14:textId="25C9CAAD" w:rsidR="0021329A" w:rsidRDefault="0021329A" w:rsidP="00706F0D">
      <w:pPr>
        <w:spacing w:after="0"/>
        <w:ind w:firstLine="360"/>
        <w:rPr>
          <w:i/>
        </w:rPr>
      </w:pPr>
      <w:r>
        <w:rPr>
          <w:i/>
        </w:rPr>
        <w:t xml:space="preserve">Tell the </w:t>
      </w:r>
      <w:r w:rsidR="003D022B" w:rsidRPr="003D022B">
        <w:rPr>
          <w:i/>
        </w:rPr>
        <w:t>c</w:t>
      </w:r>
      <w:r w:rsidRPr="003D022B">
        <w:rPr>
          <w:i/>
        </w:rPr>
        <w:t>ourt</w:t>
      </w:r>
      <w:r>
        <w:rPr>
          <w:i/>
        </w:rPr>
        <w:t xml:space="preserve"> and the other party the </w:t>
      </w:r>
      <w:r w:rsidR="002729B7">
        <w:rPr>
          <w:i/>
        </w:rPr>
        <w:t>details</w:t>
      </w:r>
      <w:r>
        <w:rPr>
          <w:i/>
        </w:rPr>
        <w:t xml:space="preserve"> of the order you are </w:t>
      </w:r>
      <w:r w:rsidR="00074FBF">
        <w:rPr>
          <w:i/>
        </w:rPr>
        <w:t>asking</w:t>
      </w:r>
      <w:r>
        <w:rPr>
          <w:i/>
        </w:rPr>
        <w:t xml:space="preserve"> for.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21329A" w14:paraId="208E52D8" w14:textId="77777777" w:rsidTr="00CF4E73">
        <w:tc>
          <w:tcPr>
            <w:tcW w:w="10070" w:type="dxa"/>
          </w:tcPr>
          <w:p w14:paraId="12A35F5E" w14:textId="77777777" w:rsidR="0021329A" w:rsidRDefault="0021329A" w:rsidP="0021329A"/>
        </w:tc>
      </w:tr>
      <w:tr w:rsidR="0021329A" w14:paraId="00552B6E" w14:textId="77777777" w:rsidTr="00CF4E73">
        <w:tc>
          <w:tcPr>
            <w:tcW w:w="10070" w:type="dxa"/>
          </w:tcPr>
          <w:p w14:paraId="0F0CFD11" w14:textId="77777777" w:rsidR="0021329A" w:rsidRDefault="0021329A" w:rsidP="0021329A"/>
        </w:tc>
      </w:tr>
      <w:tr w:rsidR="0021329A" w14:paraId="7F7B10F3" w14:textId="77777777" w:rsidTr="00CF4E73">
        <w:tc>
          <w:tcPr>
            <w:tcW w:w="10070" w:type="dxa"/>
          </w:tcPr>
          <w:p w14:paraId="5E6FBB8E" w14:textId="77777777" w:rsidR="0021329A" w:rsidRDefault="0021329A" w:rsidP="0021329A"/>
        </w:tc>
      </w:tr>
      <w:tr w:rsidR="0021329A" w14:paraId="49710717" w14:textId="77777777" w:rsidTr="00CF4E73">
        <w:tc>
          <w:tcPr>
            <w:tcW w:w="10070" w:type="dxa"/>
          </w:tcPr>
          <w:p w14:paraId="6A293206" w14:textId="77777777" w:rsidR="0021329A" w:rsidRDefault="0021329A" w:rsidP="0021329A"/>
        </w:tc>
      </w:tr>
      <w:tr w:rsidR="0021329A" w14:paraId="31B57961" w14:textId="77777777" w:rsidTr="00CF4E73">
        <w:tc>
          <w:tcPr>
            <w:tcW w:w="10070" w:type="dxa"/>
          </w:tcPr>
          <w:p w14:paraId="1029E150" w14:textId="77777777" w:rsidR="0021329A" w:rsidRDefault="0021329A" w:rsidP="0021329A"/>
        </w:tc>
      </w:tr>
    </w:tbl>
    <w:p w14:paraId="19FE4460" w14:textId="77777777" w:rsidR="00897C2F" w:rsidRPr="0021329A" w:rsidRDefault="009C05ED" w:rsidP="0021329A">
      <w:pPr>
        <w:pStyle w:val="ListParagraph"/>
        <w:numPr>
          <w:ilvl w:val="0"/>
          <w:numId w:val="3"/>
        </w:numPr>
        <w:spacing w:before="240" w:after="0"/>
        <w:ind w:left="360"/>
      </w:pPr>
      <w:r w:rsidRPr="0021329A">
        <w:t>The facts on which this application is based are as follows: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706F0D" w14:paraId="197FFFA4" w14:textId="77777777" w:rsidTr="002C5476">
        <w:tc>
          <w:tcPr>
            <w:tcW w:w="10070" w:type="dxa"/>
          </w:tcPr>
          <w:p w14:paraId="197ADD14" w14:textId="32E105FF" w:rsidR="00706F0D" w:rsidRDefault="009C05ED" w:rsidP="002C5476">
            <w:r w:rsidRPr="0021329A">
              <w:rPr>
                <w:i/>
              </w:rPr>
              <w:t>Give the facts</w:t>
            </w:r>
            <w:r w:rsidR="0021329A" w:rsidRPr="0021329A">
              <w:rPr>
                <w:i/>
              </w:rPr>
              <w:t xml:space="preserve"> you </w:t>
            </w:r>
            <w:r w:rsidR="00BE754C">
              <w:rPr>
                <w:i/>
              </w:rPr>
              <w:t xml:space="preserve">want </w:t>
            </w:r>
            <w:r w:rsidR="0021329A" w:rsidRPr="0021329A">
              <w:rPr>
                <w:i/>
              </w:rPr>
              <w:t xml:space="preserve">the </w:t>
            </w:r>
            <w:r w:rsidR="0021329A" w:rsidRPr="003D022B">
              <w:rPr>
                <w:i/>
              </w:rPr>
              <w:t>court</w:t>
            </w:r>
            <w:r w:rsidR="0021329A" w:rsidRPr="0021329A">
              <w:rPr>
                <w:i/>
              </w:rPr>
              <w:t xml:space="preserve"> to consider. </w:t>
            </w:r>
            <w:bookmarkStart w:id="2" w:name="_GoBack"/>
            <w:bookmarkEnd w:id="2"/>
          </w:p>
        </w:tc>
      </w:tr>
      <w:tr w:rsidR="00706F0D" w14:paraId="473BFD5E" w14:textId="77777777" w:rsidTr="002C5476">
        <w:tc>
          <w:tcPr>
            <w:tcW w:w="10070" w:type="dxa"/>
          </w:tcPr>
          <w:p w14:paraId="5E7EF2F8" w14:textId="77777777" w:rsidR="00706F0D" w:rsidRDefault="00706F0D" w:rsidP="002C5476"/>
        </w:tc>
      </w:tr>
      <w:tr w:rsidR="00706F0D" w14:paraId="6F860600" w14:textId="77777777" w:rsidTr="002C5476">
        <w:tc>
          <w:tcPr>
            <w:tcW w:w="10070" w:type="dxa"/>
          </w:tcPr>
          <w:p w14:paraId="6373E0DA" w14:textId="77777777" w:rsidR="00706F0D" w:rsidRDefault="00706F0D" w:rsidP="002C5476"/>
        </w:tc>
      </w:tr>
      <w:tr w:rsidR="00706F0D" w14:paraId="57CA05FB" w14:textId="77777777" w:rsidTr="002C5476">
        <w:tc>
          <w:tcPr>
            <w:tcW w:w="10070" w:type="dxa"/>
          </w:tcPr>
          <w:p w14:paraId="03A1230B" w14:textId="77777777" w:rsidR="00706F0D" w:rsidRDefault="00706F0D" w:rsidP="002C5476"/>
        </w:tc>
      </w:tr>
      <w:tr w:rsidR="00706F0D" w14:paraId="1C9988B2" w14:textId="77777777" w:rsidTr="002C5476">
        <w:tc>
          <w:tcPr>
            <w:tcW w:w="10070" w:type="dxa"/>
          </w:tcPr>
          <w:p w14:paraId="5BFD39A6" w14:textId="77777777" w:rsidR="00706F0D" w:rsidRDefault="00706F0D" w:rsidP="002C5476"/>
        </w:tc>
      </w:tr>
      <w:tr w:rsidR="00706F0D" w14:paraId="1AC12EA5" w14:textId="77777777" w:rsidTr="002C5476">
        <w:tc>
          <w:tcPr>
            <w:tcW w:w="10070" w:type="dxa"/>
          </w:tcPr>
          <w:p w14:paraId="491DE403" w14:textId="77777777" w:rsidR="00706F0D" w:rsidRDefault="00706F0D" w:rsidP="002C5476"/>
        </w:tc>
      </w:tr>
      <w:tr w:rsidR="00706F0D" w14:paraId="78AECFBB" w14:textId="77777777" w:rsidTr="002C5476">
        <w:tc>
          <w:tcPr>
            <w:tcW w:w="10070" w:type="dxa"/>
          </w:tcPr>
          <w:p w14:paraId="00272478" w14:textId="77777777" w:rsidR="00706F0D" w:rsidRDefault="00706F0D" w:rsidP="002C5476"/>
        </w:tc>
      </w:tr>
    </w:tbl>
    <w:p w14:paraId="61306AB7" w14:textId="77777777" w:rsidR="00706F0D" w:rsidRPr="00706F0D" w:rsidRDefault="00706F0D" w:rsidP="00BC22D7">
      <w:pPr>
        <w:spacing w:after="0"/>
      </w:pPr>
    </w:p>
    <w:sectPr w:rsidR="00706F0D" w:rsidRPr="00706F0D" w:rsidSect="0018101D">
      <w:footerReference w:type="default" r:id="rId8"/>
      <w:pgSz w:w="12240" w:h="15840"/>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47596" w14:textId="77777777" w:rsidR="001A7038" w:rsidRDefault="001A7038" w:rsidP="001A7038">
      <w:pPr>
        <w:spacing w:after="0" w:line="240" w:lineRule="auto"/>
      </w:pPr>
      <w:r>
        <w:separator/>
      </w:r>
    </w:p>
  </w:endnote>
  <w:endnote w:type="continuationSeparator" w:id="0">
    <w:p w14:paraId="2C8CE20C" w14:textId="77777777" w:rsidR="001A7038" w:rsidRDefault="001A7038" w:rsidP="001A7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586599"/>
      <w:docPartObj>
        <w:docPartGallery w:val="Page Numbers (Bottom of Page)"/>
        <w:docPartUnique/>
      </w:docPartObj>
    </w:sdtPr>
    <w:sdtEndPr>
      <w:rPr>
        <w:noProof/>
      </w:rPr>
    </w:sdtEndPr>
    <w:sdtContent>
      <w:p w14:paraId="5B45460B" w14:textId="4333E5B3" w:rsidR="003D022B" w:rsidRDefault="003D022B">
        <w:pPr>
          <w:pStyle w:val="Footer"/>
          <w:jc w:val="center"/>
        </w:pPr>
        <w:r>
          <w:t>Form H</w:t>
        </w:r>
        <w:r>
          <w:tab/>
        </w:r>
        <w:r>
          <w:tab/>
        </w:r>
        <w:r>
          <w:fldChar w:fldCharType="begin"/>
        </w:r>
        <w:r>
          <w:instrText xml:space="preserve"> PAGE   \* MERGEFORMAT </w:instrText>
        </w:r>
        <w:r>
          <w:fldChar w:fldCharType="separate"/>
        </w:r>
        <w:r w:rsidR="00BC22D7">
          <w:rPr>
            <w:noProof/>
          </w:rPr>
          <w:t>2</w:t>
        </w:r>
        <w:r>
          <w:rPr>
            <w:noProof/>
          </w:rPr>
          <w:fldChar w:fldCharType="end"/>
        </w:r>
      </w:p>
    </w:sdtContent>
  </w:sdt>
  <w:p w14:paraId="27CE5E54" w14:textId="77777777" w:rsidR="001A7038" w:rsidRDefault="001A7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5693A" w14:textId="77777777" w:rsidR="001A7038" w:rsidRDefault="001A7038" w:rsidP="001A7038">
      <w:pPr>
        <w:spacing w:after="0" w:line="240" w:lineRule="auto"/>
      </w:pPr>
      <w:r>
        <w:separator/>
      </w:r>
    </w:p>
  </w:footnote>
  <w:footnote w:type="continuationSeparator" w:id="0">
    <w:p w14:paraId="730976A1" w14:textId="77777777" w:rsidR="001A7038" w:rsidRDefault="001A7038" w:rsidP="001A7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6535D"/>
    <w:multiLevelType w:val="hybridMultilevel"/>
    <w:tmpl w:val="AFD4E4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075D0F"/>
    <w:multiLevelType w:val="hybridMultilevel"/>
    <w:tmpl w:val="8BB074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B8A1A0C"/>
    <w:multiLevelType w:val="hybridMultilevel"/>
    <w:tmpl w:val="FAF669D6"/>
    <w:lvl w:ilvl="0" w:tplc="A614D2EA">
      <w:start w:val="1"/>
      <w:numFmt w:val="decimal"/>
      <w:lvlText w:val="%1."/>
      <w:lvlJc w:val="left"/>
      <w:pPr>
        <w:ind w:left="720" w:hanging="360"/>
      </w:pPr>
      <w:rPr>
        <w:rFonts w:hint="default"/>
        <w:b w:val="0"/>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9907922"/>
    <w:multiLevelType w:val="hybridMultilevel"/>
    <w:tmpl w:val="5A2CE7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D7C7A19"/>
    <w:multiLevelType w:val="multilevel"/>
    <w:tmpl w:val="CF58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9829E0"/>
    <w:multiLevelType w:val="hybridMultilevel"/>
    <w:tmpl w:val="67AA4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CB83D52"/>
    <w:multiLevelType w:val="hybridMultilevel"/>
    <w:tmpl w:val="063454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lace, Pip AG:EX">
    <w15:presenceInfo w15:providerId="None" w15:userId="Wallace, Pip AG: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50B"/>
    <w:rsid w:val="00000083"/>
    <w:rsid w:val="000029D7"/>
    <w:rsid w:val="000172E7"/>
    <w:rsid w:val="00042BAD"/>
    <w:rsid w:val="00053DBB"/>
    <w:rsid w:val="00060491"/>
    <w:rsid w:val="00074FBF"/>
    <w:rsid w:val="000A041C"/>
    <w:rsid w:val="000B32F2"/>
    <w:rsid w:val="000B4548"/>
    <w:rsid w:val="000D0799"/>
    <w:rsid w:val="000D21A6"/>
    <w:rsid w:val="00103203"/>
    <w:rsid w:val="001107CB"/>
    <w:rsid w:val="0018101D"/>
    <w:rsid w:val="001A7038"/>
    <w:rsid w:val="001E1BDA"/>
    <w:rsid w:val="0021329A"/>
    <w:rsid w:val="00217299"/>
    <w:rsid w:val="002174B7"/>
    <w:rsid w:val="0023262B"/>
    <w:rsid w:val="002476F4"/>
    <w:rsid w:val="002729B7"/>
    <w:rsid w:val="00281E0A"/>
    <w:rsid w:val="002B4F1D"/>
    <w:rsid w:val="002D7DC3"/>
    <w:rsid w:val="00312FFD"/>
    <w:rsid w:val="00317D52"/>
    <w:rsid w:val="00330D56"/>
    <w:rsid w:val="00370BB4"/>
    <w:rsid w:val="003A60B5"/>
    <w:rsid w:val="003B2431"/>
    <w:rsid w:val="003D022B"/>
    <w:rsid w:val="003E77D2"/>
    <w:rsid w:val="004000AF"/>
    <w:rsid w:val="004005D7"/>
    <w:rsid w:val="004129E2"/>
    <w:rsid w:val="00413FAF"/>
    <w:rsid w:val="00453782"/>
    <w:rsid w:val="004A6423"/>
    <w:rsid w:val="004F0B14"/>
    <w:rsid w:val="00502B0C"/>
    <w:rsid w:val="005538F1"/>
    <w:rsid w:val="00555D24"/>
    <w:rsid w:val="005574B0"/>
    <w:rsid w:val="00564A7B"/>
    <w:rsid w:val="005919C5"/>
    <w:rsid w:val="00592885"/>
    <w:rsid w:val="005A7367"/>
    <w:rsid w:val="005F5B59"/>
    <w:rsid w:val="00612837"/>
    <w:rsid w:val="00624681"/>
    <w:rsid w:val="00662919"/>
    <w:rsid w:val="00680D56"/>
    <w:rsid w:val="006909BA"/>
    <w:rsid w:val="006A6549"/>
    <w:rsid w:val="006D150B"/>
    <w:rsid w:val="006D4312"/>
    <w:rsid w:val="006E1B9D"/>
    <w:rsid w:val="00706F0D"/>
    <w:rsid w:val="00720699"/>
    <w:rsid w:val="00726B7A"/>
    <w:rsid w:val="00733EA9"/>
    <w:rsid w:val="007F70D2"/>
    <w:rsid w:val="00800F45"/>
    <w:rsid w:val="008876D6"/>
    <w:rsid w:val="00897C2F"/>
    <w:rsid w:val="008C6561"/>
    <w:rsid w:val="00905394"/>
    <w:rsid w:val="009318DD"/>
    <w:rsid w:val="00936F40"/>
    <w:rsid w:val="00952F5A"/>
    <w:rsid w:val="00972F04"/>
    <w:rsid w:val="00974659"/>
    <w:rsid w:val="00981617"/>
    <w:rsid w:val="009C05ED"/>
    <w:rsid w:val="009C0EB2"/>
    <w:rsid w:val="009C7D66"/>
    <w:rsid w:val="009F0FB9"/>
    <w:rsid w:val="00A163B7"/>
    <w:rsid w:val="00A47F47"/>
    <w:rsid w:val="00AA717E"/>
    <w:rsid w:val="00AC6FB2"/>
    <w:rsid w:val="00AF71BA"/>
    <w:rsid w:val="00B06DAC"/>
    <w:rsid w:val="00B1436C"/>
    <w:rsid w:val="00B2436C"/>
    <w:rsid w:val="00B27592"/>
    <w:rsid w:val="00B46A8B"/>
    <w:rsid w:val="00B46BB2"/>
    <w:rsid w:val="00B578E6"/>
    <w:rsid w:val="00B66D2D"/>
    <w:rsid w:val="00BB5AA3"/>
    <w:rsid w:val="00BC22D7"/>
    <w:rsid w:val="00BD70A8"/>
    <w:rsid w:val="00BE754C"/>
    <w:rsid w:val="00BF1B9B"/>
    <w:rsid w:val="00C36ECC"/>
    <w:rsid w:val="00C60197"/>
    <w:rsid w:val="00C6042D"/>
    <w:rsid w:val="00C65955"/>
    <w:rsid w:val="00C92791"/>
    <w:rsid w:val="00CD5D38"/>
    <w:rsid w:val="00CF4E73"/>
    <w:rsid w:val="00D11651"/>
    <w:rsid w:val="00D76E23"/>
    <w:rsid w:val="00DD131E"/>
    <w:rsid w:val="00E02827"/>
    <w:rsid w:val="00E1236D"/>
    <w:rsid w:val="00E24A46"/>
    <w:rsid w:val="00E2649D"/>
    <w:rsid w:val="00E771B7"/>
    <w:rsid w:val="00E87D96"/>
    <w:rsid w:val="00F446F1"/>
    <w:rsid w:val="00F464F5"/>
    <w:rsid w:val="00F6326F"/>
    <w:rsid w:val="00F92E0D"/>
    <w:rsid w:val="00FB4083"/>
    <w:rsid w:val="00FD64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5B59"/>
    <w:rPr>
      <w:color w:val="808080"/>
    </w:rPr>
  </w:style>
  <w:style w:type="paragraph" w:styleId="Header">
    <w:name w:val="header"/>
    <w:basedOn w:val="Normal"/>
    <w:link w:val="HeaderChar"/>
    <w:uiPriority w:val="99"/>
    <w:unhideWhenUsed/>
    <w:rsid w:val="001A7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038"/>
  </w:style>
  <w:style w:type="paragraph" w:styleId="Footer">
    <w:name w:val="footer"/>
    <w:basedOn w:val="Normal"/>
    <w:link w:val="FooterChar"/>
    <w:uiPriority w:val="99"/>
    <w:unhideWhenUsed/>
    <w:rsid w:val="001A7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038"/>
  </w:style>
  <w:style w:type="paragraph" w:styleId="BalloonText">
    <w:name w:val="Balloon Text"/>
    <w:basedOn w:val="Normal"/>
    <w:link w:val="BalloonTextChar"/>
    <w:uiPriority w:val="99"/>
    <w:semiHidden/>
    <w:unhideWhenUsed/>
    <w:rsid w:val="00C6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197"/>
    <w:rPr>
      <w:rFonts w:ascii="Tahoma" w:hAnsi="Tahoma" w:cs="Tahoma"/>
      <w:sz w:val="16"/>
      <w:szCs w:val="16"/>
    </w:rPr>
  </w:style>
  <w:style w:type="paragraph" w:styleId="ListParagraph">
    <w:name w:val="List Paragraph"/>
    <w:basedOn w:val="Normal"/>
    <w:uiPriority w:val="34"/>
    <w:qFormat/>
    <w:rsid w:val="00C65955"/>
    <w:pPr>
      <w:ind w:left="720"/>
      <w:contextualSpacing/>
    </w:pPr>
  </w:style>
  <w:style w:type="character" w:styleId="CommentReference">
    <w:name w:val="annotation reference"/>
    <w:basedOn w:val="DefaultParagraphFont"/>
    <w:uiPriority w:val="99"/>
    <w:semiHidden/>
    <w:unhideWhenUsed/>
    <w:rsid w:val="00330D56"/>
    <w:rPr>
      <w:sz w:val="16"/>
      <w:szCs w:val="16"/>
    </w:rPr>
  </w:style>
  <w:style w:type="paragraph" w:styleId="CommentText">
    <w:name w:val="annotation text"/>
    <w:basedOn w:val="Normal"/>
    <w:link w:val="CommentTextChar"/>
    <w:uiPriority w:val="99"/>
    <w:semiHidden/>
    <w:unhideWhenUsed/>
    <w:rsid w:val="00330D56"/>
    <w:pPr>
      <w:spacing w:line="240" w:lineRule="auto"/>
    </w:pPr>
    <w:rPr>
      <w:sz w:val="20"/>
      <w:szCs w:val="20"/>
    </w:rPr>
  </w:style>
  <w:style w:type="character" w:customStyle="1" w:styleId="CommentTextChar">
    <w:name w:val="Comment Text Char"/>
    <w:basedOn w:val="DefaultParagraphFont"/>
    <w:link w:val="CommentText"/>
    <w:uiPriority w:val="99"/>
    <w:semiHidden/>
    <w:rsid w:val="00330D56"/>
    <w:rPr>
      <w:sz w:val="20"/>
      <w:szCs w:val="20"/>
    </w:rPr>
  </w:style>
  <w:style w:type="paragraph" w:styleId="CommentSubject">
    <w:name w:val="annotation subject"/>
    <w:basedOn w:val="CommentText"/>
    <w:next w:val="CommentText"/>
    <w:link w:val="CommentSubjectChar"/>
    <w:uiPriority w:val="99"/>
    <w:semiHidden/>
    <w:unhideWhenUsed/>
    <w:rsid w:val="00330D56"/>
    <w:rPr>
      <w:b/>
      <w:bCs/>
    </w:rPr>
  </w:style>
  <w:style w:type="character" w:customStyle="1" w:styleId="CommentSubjectChar">
    <w:name w:val="Comment Subject Char"/>
    <w:basedOn w:val="CommentTextChar"/>
    <w:link w:val="CommentSubject"/>
    <w:uiPriority w:val="99"/>
    <w:semiHidden/>
    <w:rsid w:val="00330D56"/>
    <w:rPr>
      <w:b/>
      <w:bCs/>
      <w:sz w:val="20"/>
      <w:szCs w:val="20"/>
    </w:rPr>
  </w:style>
  <w:style w:type="paragraph" w:customStyle="1" w:styleId="Paragraph">
    <w:name w:val="Paragraph"/>
    <w:basedOn w:val="Normal"/>
    <w:rsid w:val="00981617"/>
    <w:pPr>
      <w:tabs>
        <w:tab w:val="right" w:pos="1680"/>
        <w:tab w:val="left" w:pos="1800"/>
      </w:tabs>
      <w:spacing w:before="60" w:after="0" w:line="260" w:lineRule="atLeast"/>
      <w:ind w:left="1800" w:hanging="1800"/>
      <w:jc w:val="both"/>
    </w:pPr>
    <w:rPr>
      <w:rFonts w:ascii="Times New Roman" w:eastAsia="Times New Roman" w:hAnsi="Times New Roman" w:cs="Times New Roman"/>
      <w:kern w:val="20"/>
      <w:lang w:val="en-US" w:eastAsia="en-CA"/>
    </w:rPr>
  </w:style>
  <w:style w:type="paragraph" w:customStyle="1" w:styleId="SubParagraph">
    <w:name w:val="SubParagraph"/>
    <w:basedOn w:val="Normal"/>
    <w:rsid w:val="00981617"/>
    <w:pPr>
      <w:tabs>
        <w:tab w:val="decimal" w:pos="2240"/>
        <w:tab w:val="left" w:pos="2360"/>
      </w:tabs>
      <w:spacing w:before="60" w:after="0" w:line="260" w:lineRule="atLeast"/>
      <w:ind w:left="2360" w:hanging="2360"/>
      <w:jc w:val="both"/>
    </w:pPr>
    <w:rPr>
      <w:rFonts w:ascii="Times New Roman" w:eastAsia="Times New Roman" w:hAnsi="Times New Roman" w:cs="Times New Roman"/>
      <w:szCs w:val="20"/>
      <w:lang w:val="en-US" w:eastAsia="en-CA"/>
    </w:rPr>
  </w:style>
  <w:style w:type="paragraph" w:styleId="FootnoteText">
    <w:name w:val="footnote text"/>
    <w:basedOn w:val="Normal"/>
    <w:link w:val="FootnoteTextChar"/>
    <w:uiPriority w:val="99"/>
    <w:semiHidden/>
    <w:unhideWhenUsed/>
    <w:rsid w:val="0072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0699"/>
    <w:rPr>
      <w:sz w:val="20"/>
      <w:szCs w:val="20"/>
    </w:rPr>
  </w:style>
  <w:style w:type="character" w:styleId="FootnoteReference">
    <w:name w:val="footnote reference"/>
    <w:basedOn w:val="DefaultParagraphFont"/>
    <w:uiPriority w:val="99"/>
    <w:semiHidden/>
    <w:unhideWhenUsed/>
    <w:rsid w:val="007206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5B59"/>
    <w:rPr>
      <w:color w:val="808080"/>
    </w:rPr>
  </w:style>
  <w:style w:type="paragraph" w:styleId="Header">
    <w:name w:val="header"/>
    <w:basedOn w:val="Normal"/>
    <w:link w:val="HeaderChar"/>
    <w:uiPriority w:val="99"/>
    <w:unhideWhenUsed/>
    <w:rsid w:val="001A7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038"/>
  </w:style>
  <w:style w:type="paragraph" w:styleId="Footer">
    <w:name w:val="footer"/>
    <w:basedOn w:val="Normal"/>
    <w:link w:val="FooterChar"/>
    <w:uiPriority w:val="99"/>
    <w:unhideWhenUsed/>
    <w:rsid w:val="001A7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038"/>
  </w:style>
  <w:style w:type="paragraph" w:styleId="BalloonText">
    <w:name w:val="Balloon Text"/>
    <w:basedOn w:val="Normal"/>
    <w:link w:val="BalloonTextChar"/>
    <w:uiPriority w:val="99"/>
    <w:semiHidden/>
    <w:unhideWhenUsed/>
    <w:rsid w:val="00C6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197"/>
    <w:rPr>
      <w:rFonts w:ascii="Tahoma" w:hAnsi="Tahoma" w:cs="Tahoma"/>
      <w:sz w:val="16"/>
      <w:szCs w:val="16"/>
    </w:rPr>
  </w:style>
  <w:style w:type="paragraph" w:styleId="ListParagraph">
    <w:name w:val="List Paragraph"/>
    <w:basedOn w:val="Normal"/>
    <w:uiPriority w:val="34"/>
    <w:qFormat/>
    <w:rsid w:val="00C65955"/>
    <w:pPr>
      <w:ind w:left="720"/>
      <w:contextualSpacing/>
    </w:pPr>
  </w:style>
  <w:style w:type="character" w:styleId="CommentReference">
    <w:name w:val="annotation reference"/>
    <w:basedOn w:val="DefaultParagraphFont"/>
    <w:uiPriority w:val="99"/>
    <w:semiHidden/>
    <w:unhideWhenUsed/>
    <w:rsid w:val="00330D56"/>
    <w:rPr>
      <w:sz w:val="16"/>
      <w:szCs w:val="16"/>
    </w:rPr>
  </w:style>
  <w:style w:type="paragraph" w:styleId="CommentText">
    <w:name w:val="annotation text"/>
    <w:basedOn w:val="Normal"/>
    <w:link w:val="CommentTextChar"/>
    <w:uiPriority w:val="99"/>
    <w:semiHidden/>
    <w:unhideWhenUsed/>
    <w:rsid w:val="00330D56"/>
    <w:pPr>
      <w:spacing w:line="240" w:lineRule="auto"/>
    </w:pPr>
    <w:rPr>
      <w:sz w:val="20"/>
      <w:szCs w:val="20"/>
    </w:rPr>
  </w:style>
  <w:style w:type="character" w:customStyle="1" w:styleId="CommentTextChar">
    <w:name w:val="Comment Text Char"/>
    <w:basedOn w:val="DefaultParagraphFont"/>
    <w:link w:val="CommentText"/>
    <w:uiPriority w:val="99"/>
    <w:semiHidden/>
    <w:rsid w:val="00330D56"/>
    <w:rPr>
      <w:sz w:val="20"/>
      <w:szCs w:val="20"/>
    </w:rPr>
  </w:style>
  <w:style w:type="paragraph" w:styleId="CommentSubject">
    <w:name w:val="annotation subject"/>
    <w:basedOn w:val="CommentText"/>
    <w:next w:val="CommentText"/>
    <w:link w:val="CommentSubjectChar"/>
    <w:uiPriority w:val="99"/>
    <w:semiHidden/>
    <w:unhideWhenUsed/>
    <w:rsid w:val="00330D56"/>
    <w:rPr>
      <w:b/>
      <w:bCs/>
    </w:rPr>
  </w:style>
  <w:style w:type="character" w:customStyle="1" w:styleId="CommentSubjectChar">
    <w:name w:val="Comment Subject Char"/>
    <w:basedOn w:val="CommentTextChar"/>
    <w:link w:val="CommentSubject"/>
    <w:uiPriority w:val="99"/>
    <w:semiHidden/>
    <w:rsid w:val="00330D56"/>
    <w:rPr>
      <w:b/>
      <w:bCs/>
      <w:sz w:val="20"/>
      <w:szCs w:val="20"/>
    </w:rPr>
  </w:style>
  <w:style w:type="paragraph" w:customStyle="1" w:styleId="Paragraph">
    <w:name w:val="Paragraph"/>
    <w:basedOn w:val="Normal"/>
    <w:rsid w:val="00981617"/>
    <w:pPr>
      <w:tabs>
        <w:tab w:val="right" w:pos="1680"/>
        <w:tab w:val="left" w:pos="1800"/>
      </w:tabs>
      <w:spacing w:before="60" w:after="0" w:line="260" w:lineRule="atLeast"/>
      <w:ind w:left="1800" w:hanging="1800"/>
      <w:jc w:val="both"/>
    </w:pPr>
    <w:rPr>
      <w:rFonts w:ascii="Times New Roman" w:eastAsia="Times New Roman" w:hAnsi="Times New Roman" w:cs="Times New Roman"/>
      <w:kern w:val="20"/>
      <w:lang w:val="en-US" w:eastAsia="en-CA"/>
    </w:rPr>
  </w:style>
  <w:style w:type="paragraph" w:customStyle="1" w:styleId="SubParagraph">
    <w:name w:val="SubParagraph"/>
    <w:basedOn w:val="Normal"/>
    <w:rsid w:val="00981617"/>
    <w:pPr>
      <w:tabs>
        <w:tab w:val="decimal" w:pos="2240"/>
        <w:tab w:val="left" w:pos="2360"/>
      </w:tabs>
      <w:spacing w:before="60" w:after="0" w:line="260" w:lineRule="atLeast"/>
      <w:ind w:left="2360" w:hanging="2360"/>
      <w:jc w:val="both"/>
    </w:pPr>
    <w:rPr>
      <w:rFonts w:ascii="Times New Roman" w:eastAsia="Times New Roman" w:hAnsi="Times New Roman" w:cs="Times New Roman"/>
      <w:szCs w:val="20"/>
      <w:lang w:val="en-US" w:eastAsia="en-CA"/>
    </w:rPr>
  </w:style>
  <w:style w:type="paragraph" w:styleId="FootnoteText">
    <w:name w:val="footnote text"/>
    <w:basedOn w:val="Normal"/>
    <w:link w:val="FootnoteTextChar"/>
    <w:uiPriority w:val="99"/>
    <w:semiHidden/>
    <w:unhideWhenUsed/>
    <w:rsid w:val="0072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0699"/>
    <w:rPr>
      <w:sz w:val="20"/>
      <w:szCs w:val="20"/>
    </w:rPr>
  </w:style>
  <w:style w:type="character" w:styleId="FootnoteReference">
    <w:name w:val="footnote reference"/>
    <w:basedOn w:val="DefaultParagraphFont"/>
    <w:uiPriority w:val="99"/>
    <w:semiHidden/>
    <w:unhideWhenUsed/>
    <w:rsid w:val="007206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341657">
      <w:bodyDiv w:val="1"/>
      <w:marLeft w:val="0"/>
      <w:marRight w:val="0"/>
      <w:marTop w:val="0"/>
      <w:marBottom w:val="0"/>
      <w:divBdr>
        <w:top w:val="none" w:sz="0" w:space="0" w:color="auto"/>
        <w:left w:val="none" w:sz="0" w:space="0" w:color="auto"/>
        <w:bottom w:val="none" w:sz="0" w:space="0" w:color="auto"/>
        <w:right w:val="none" w:sz="0" w:space="0" w:color="auto"/>
      </w:divBdr>
    </w:div>
    <w:div w:id="200882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B6867D6B</Template>
  <TotalTime>2</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Erin AG:EX</dc:creator>
  <cp:lastModifiedBy>Roach, Jodi JAG:EX</cp:lastModifiedBy>
  <cp:revision>3</cp:revision>
  <cp:lastPrinted>2019-03-08T16:09:00Z</cp:lastPrinted>
  <dcterms:created xsi:type="dcterms:W3CDTF">2019-03-07T22:36:00Z</dcterms:created>
  <dcterms:modified xsi:type="dcterms:W3CDTF">2019-03-08T16:09:00Z</dcterms:modified>
</cp:coreProperties>
</file>